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13" w:rsidRDefault="007B1BBF" w:rsidP="003A29D5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807E27">
        <w:t xml:space="preserve">This project involves </w:t>
      </w:r>
      <w:r w:rsidR="00C11D44">
        <w:t xml:space="preserve">the </w:t>
      </w:r>
      <w:proofErr w:type="spellStart"/>
      <w:r w:rsidR="00C11D44">
        <w:t>Adafruit</w:t>
      </w:r>
      <w:proofErr w:type="spellEnd"/>
      <w:r w:rsidR="00C11D44">
        <w:t xml:space="preserve"> Capacitive Touch HAT to have a bit of fun you’re your Pi. The HAT has 12 </w:t>
      </w:r>
      <w:r w:rsidR="00C11D44" w:rsidRPr="00C11D44">
        <w:rPr>
          <w:rStyle w:val="SushiSectionHighlightChar"/>
        </w:rPr>
        <w:t>capacitive touch sensors</w:t>
      </w:r>
      <w:r w:rsidR="00C11D44">
        <w:t xml:space="preserve"> to which you can attach </w:t>
      </w:r>
      <w:r w:rsidR="00C11D44" w:rsidRPr="00C11D44">
        <w:rPr>
          <w:rStyle w:val="SushiSectionHighlightChar"/>
        </w:rPr>
        <w:t>electrodes</w:t>
      </w:r>
      <w:r w:rsidR="00C11D44">
        <w:t>.</w:t>
      </w:r>
    </w:p>
    <w:p w:rsidR="00C11D44" w:rsidRDefault="00C11D44" w:rsidP="003A29D5">
      <w:pPr>
        <w:pStyle w:val="SushiNormal"/>
        <w:ind w:left="-288"/>
      </w:pPr>
    </w:p>
    <w:p w:rsidR="00C11D44" w:rsidRDefault="00C11D44" w:rsidP="003A29D5">
      <w:pPr>
        <w:pStyle w:val="SushiNormal"/>
        <w:ind w:left="-288"/>
      </w:pP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acitiveTouchHA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44" w:rsidRDefault="00F622B0" w:rsidP="00807E27">
      <w:pPr>
        <w:pStyle w:val="SushiNormal"/>
        <w:ind w:left="-288"/>
      </w:pPr>
      <w:r w:rsidRPr="00D860A3">
        <w:rPr>
          <w:rStyle w:val="SushiSectionNumber"/>
        </w:rPr>
        <w:t>2</w:t>
      </w:r>
      <w:r>
        <w:t xml:space="preserve"> </w:t>
      </w:r>
      <w:r w:rsidR="00D13913">
        <w:t xml:space="preserve">The </w:t>
      </w:r>
      <w:r w:rsidR="00C11D44">
        <w:t xml:space="preserve">HAT simply plugs onto your A+/B Pi allowing you to plug in electrodes which can then be attached to objects that </w:t>
      </w:r>
      <w:r w:rsidR="00C11D44" w:rsidRPr="00C11D44">
        <w:rPr>
          <w:rStyle w:val="SushiSectionHighlightChar"/>
        </w:rPr>
        <w:t>conduct</w:t>
      </w:r>
      <w:r w:rsidR="00C11D44">
        <w:t xml:space="preserve"> electricity.</w:t>
      </w:r>
    </w:p>
    <w:p w:rsidR="00DC1619" w:rsidRDefault="005C0992" w:rsidP="00807E27">
      <w:pPr>
        <w:pStyle w:val="SushiNormal"/>
        <w:ind w:left="-288"/>
      </w:pPr>
      <w:r>
        <w:rPr>
          <w:noProof/>
        </w:rPr>
        <w:t>s</w:t>
      </w:r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uchHatCabl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19" w:rsidRDefault="00DC1619" w:rsidP="00807E27">
      <w:pPr>
        <w:pStyle w:val="SushiNormal"/>
        <w:ind w:left="-288"/>
      </w:pPr>
    </w:p>
    <w:p w:rsidR="0099563D" w:rsidRDefault="0099563D">
      <w:pPr>
        <w:spacing w:after="160"/>
        <w:ind w:left="0"/>
        <w:rPr>
          <w:color w:val="58595B"/>
        </w:rPr>
      </w:pPr>
      <w:r>
        <w:br w:type="page"/>
      </w:r>
    </w:p>
    <w:p w:rsidR="00DC1619" w:rsidRDefault="00DC1619" w:rsidP="00807E27">
      <w:pPr>
        <w:pStyle w:val="SushiNormal"/>
        <w:ind w:left="-288"/>
      </w:pPr>
    </w:p>
    <w:p w:rsidR="007B0C85" w:rsidRDefault="007B0C85" w:rsidP="007B0C85">
      <w:pPr>
        <w:pStyle w:val="SushiNormal"/>
        <w:ind w:left="-288"/>
        <w:rPr>
          <w:rStyle w:val="SushiSectionHighlightChar"/>
        </w:rPr>
      </w:pPr>
      <w:r>
        <w:rPr>
          <w:rStyle w:val="SushiSectionNumber"/>
        </w:rPr>
        <w:t>3</w:t>
      </w:r>
      <w:r>
        <w:t xml:space="preserve"> You need to enable i2C on our Pi using </w:t>
      </w:r>
      <w:proofErr w:type="spellStart"/>
      <w:r w:rsidRPr="00B501BD">
        <w:rPr>
          <w:rStyle w:val="SushiSectionHighlightChar"/>
        </w:rPr>
        <w:t>raspi-config</w:t>
      </w:r>
      <w:proofErr w:type="spellEnd"/>
    </w:p>
    <w:p w:rsidR="00B501BD" w:rsidRDefault="00B501BD" w:rsidP="007B0C85">
      <w:pPr>
        <w:pStyle w:val="SushiNormal"/>
        <w:ind w:left="-288"/>
      </w:pPr>
      <w:r>
        <w:rPr>
          <w:noProof/>
          <w:color w:val="0000FF"/>
        </w:rPr>
        <w:drawing>
          <wp:inline distT="0" distB="0" distL="0" distR="0">
            <wp:extent cx="4818490" cy="2806501"/>
            <wp:effectExtent l="0" t="0" r="1270" b="0"/>
            <wp:docPr id="9" name="Picture 9" descr="learn_raspberry_pi_i2c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arn_raspberry_pi_i2c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35" cy="281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19" w:rsidRDefault="005C0992" w:rsidP="00DC1619">
      <w:pPr>
        <w:pStyle w:val="SushiNormal"/>
        <w:ind w:left="-288"/>
      </w:pPr>
      <w:r>
        <w:rPr>
          <w:rStyle w:val="SushiSectionNumber"/>
        </w:rPr>
        <w:t>4</w:t>
      </w:r>
      <w:r w:rsidR="0099563D">
        <w:t xml:space="preserve"> Then </w:t>
      </w:r>
      <w:r w:rsidR="00DC1619">
        <w:t>install some software onto your Pi</w:t>
      </w:r>
    </w:p>
    <w:p w:rsidR="00C11D44" w:rsidRDefault="00A04EED" w:rsidP="00C11D44">
      <w:pPr>
        <w:pStyle w:val="SushiCommand"/>
      </w:pPr>
      <w:r>
        <w:t xml:space="preserve">$ </w:t>
      </w:r>
      <w:proofErr w:type="spellStart"/>
      <w:proofErr w:type="gramStart"/>
      <w:r w:rsidR="00C11D44" w:rsidRPr="00C11D44">
        <w:t>sudo</w:t>
      </w:r>
      <w:proofErr w:type="spellEnd"/>
      <w:proofErr w:type="gramEnd"/>
      <w:r w:rsidR="00C11D44" w:rsidRPr="00C11D44">
        <w:t xml:space="preserve"> apt-get install build-essential python-dev python-</w:t>
      </w:r>
      <w:proofErr w:type="spellStart"/>
      <w:r w:rsidR="00C11D44" w:rsidRPr="00C11D44">
        <w:t>smbus</w:t>
      </w:r>
      <w:proofErr w:type="spellEnd"/>
      <w:r w:rsidR="00C11D44" w:rsidRPr="00C11D44">
        <w:t xml:space="preserve"> python-pip </w:t>
      </w:r>
      <w:proofErr w:type="spellStart"/>
      <w:r w:rsidR="00C11D44" w:rsidRPr="00C11D44">
        <w:t>git</w:t>
      </w:r>
      <w:proofErr w:type="spellEnd"/>
    </w:p>
    <w:p w:rsidR="00DC1619" w:rsidRDefault="005C0992" w:rsidP="00DC1619">
      <w:pPr>
        <w:pStyle w:val="SushiCommand"/>
      </w:pPr>
      <w:r>
        <w:rPr>
          <w:rStyle w:val="pln"/>
        </w:rPr>
        <w:t xml:space="preserve">$ </w:t>
      </w:r>
      <w:proofErr w:type="gramStart"/>
      <w:r w:rsidR="00DC1619">
        <w:rPr>
          <w:rStyle w:val="pln"/>
        </w:rPr>
        <w:t>cd</w:t>
      </w:r>
      <w:proofErr w:type="gramEnd"/>
      <w:r w:rsidR="00DC1619">
        <w:rPr>
          <w:rStyle w:val="pln"/>
        </w:rPr>
        <w:t xml:space="preserve"> </w:t>
      </w:r>
      <w:r w:rsidR="00DC1619">
        <w:rPr>
          <w:rStyle w:val="pun"/>
        </w:rPr>
        <w:t>~</w:t>
      </w:r>
    </w:p>
    <w:p w:rsidR="00DC1619" w:rsidRDefault="005C0992" w:rsidP="00DC1619">
      <w:pPr>
        <w:pStyle w:val="SushiCommand"/>
        <w:rPr>
          <w:rStyle w:val="com"/>
        </w:rPr>
      </w:pPr>
      <w:r>
        <w:rPr>
          <w:rStyle w:val="pln"/>
        </w:rPr>
        <w:t xml:space="preserve">$ </w:t>
      </w:r>
      <w:proofErr w:type="spellStart"/>
      <w:proofErr w:type="gramStart"/>
      <w:r w:rsidR="00DC1619">
        <w:rPr>
          <w:rStyle w:val="pln"/>
        </w:rPr>
        <w:t>git</w:t>
      </w:r>
      <w:proofErr w:type="spellEnd"/>
      <w:proofErr w:type="gramEnd"/>
      <w:r w:rsidR="00DC1619">
        <w:rPr>
          <w:rStyle w:val="pln"/>
        </w:rPr>
        <w:t xml:space="preserve"> clone </w:t>
      </w:r>
      <w:hyperlink r:id="rId12" w:history="1">
        <w:r w:rsidR="00DC1619" w:rsidRPr="004D1ACF">
          <w:rPr>
            <w:rStyle w:val="Hyperlink"/>
          </w:rPr>
          <w:t>https://github.com/adafruit/Adafruit_Python_MPR121.git</w:t>
        </w:r>
      </w:hyperlink>
      <w:r w:rsidR="00DC1619">
        <w:rPr>
          <w:rStyle w:val="com"/>
        </w:rPr>
        <w:t xml:space="preserve"> </w:t>
      </w:r>
    </w:p>
    <w:p w:rsidR="00DC1619" w:rsidRDefault="005C0992" w:rsidP="00DC1619">
      <w:pPr>
        <w:pStyle w:val="SushiCommand"/>
        <w:rPr>
          <w:rStyle w:val="typ"/>
        </w:rPr>
      </w:pPr>
      <w:r>
        <w:rPr>
          <w:rStyle w:val="pln"/>
        </w:rPr>
        <w:t xml:space="preserve">$ </w:t>
      </w:r>
      <w:proofErr w:type="gramStart"/>
      <w:r w:rsidR="00DC1619">
        <w:rPr>
          <w:rStyle w:val="pln"/>
        </w:rPr>
        <w:t>cd</w:t>
      </w:r>
      <w:proofErr w:type="gramEnd"/>
      <w:r w:rsidR="00DC1619">
        <w:rPr>
          <w:rStyle w:val="pln"/>
        </w:rPr>
        <w:t xml:space="preserve"> </w:t>
      </w:r>
      <w:r w:rsidR="00DC1619">
        <w:rPr>
          <w:rStyle w:val="typ"/>
        </w:rPr>
        <w:t>Adafruit_Python_MPR121</w:t>
      </w:r>
    </w:p>
    <w:p w:rsidR="00DC1619" w:rsidRPr="00DC1619" w:rsidRDefault="005C0992" w:rsidP="00DC1619">
      <w:pPr>
        <w:pStyle w:val="SushiCommand"/>
      </w:pPr>
      <w:r>
        <w:rPr>
          <w:rStyle w:val="pln"/>
        </w:rPr>
        <w:t xml:space="preserve">$ </w:t>
      </w:r>
      <w:proofErr w:type="spellStart"/>
      <w:proofErr w:type="gramStart"/>
      <w:r w:rsidR="00DC1619">
        <w:rPr>
          <w:rStyle w:val="pln"/>
        </w:rPr>
        <w:t>sudo</w:t>
      </w:r>
      <w:proofErr w:type="spellEnd"/>
      <w:proofErr w:type="gramEnd"/>
      <w:r w:rsidR="00DC1619">
        <w:rPr>
          <w:rStyle w:val="pln"/>
        </w:rPr>
        <w:t xml:space="preserve"> python setup</w:t>
      </w:r>
      <w:r w:rsidR="00DC1619">
        <w:rPr>
          <w:rStyle w:val="pun"/>
        </w:rPr>
        <w:t>.</w:t>
      </w:r>
      <w:r w:rsidR="00DC1619">
        <w:rPr>
          <w:rStyle w:val="pln"/>
        </w:rPr>
        <w:t>py install</w:t>
      </w:r>
    </w:p>
    <w:p w:rsidR="00DC1619" w:rsidRDefault="005C0992" w:rsidP="00DC1619">
      <w:pPr>
        <w:pStyle w:val="SushiNormal"/>
        <w:ind w:left="-288"/>
      </w:pPr>
      <w:r>
        <w:rPr>
          <w:rStyle w:val="SushiSectionNumber"/>
        </w:rPr>
        <w:t>5</w:t>
      </w:r>
      <w:r w:rsidR="00F30F08">
        <w:t xml:space="preserve"> Then test to see if it works</w:t>
      </w:r>
    </w:p>
    <w:p w:rsidR="0099563D" w:rsidRDefault="0099563D" w:rsidP="0099563D">
      <w:pPr>
        <w:pStyle w:val="SushiCommand"/>
      </w:pPr>
    </w:p>
    <w:p w:rsidR="0099563D" w:rsidRPr="0099563D" w:rsidRDefault="005C0992" w:rsidP="0099563D">
      <w:pPr>
        <w:pStyle w:val="SushiCommand"/>
      </w:pPr>
      <w:r>
        <w:t xml:space="preserve">$ </w:t>
      </w:r>
      <w:proofErr w:type="gramStart"/>
      <w:r w:rsidR="0099563D" w:rsidRPr="0099563D">
        <w:t>cd</w:t>
      </w:r>
      <w:proofErr w:type="gramEnd"/>
      <w:r w:rsidR="0099563D" w:rsidRPr="0099563D">
        <w:t xml:space="preserve"> examples</w:t>
      </w:r>
    </w:p>
    <w:p w:rsidR="0099563D" w:rsidRPr="0099563D" w:rsidRDefault="005C0992" w:rsidP="0099563D">
      <w:pPr>
        <w:pStyle w:val="SushiCommand"/>
      </w:pPr>
      <w:r>
        <w:t xml:space="preserve">$ </w:t>
      </w:r>
      <w:proofErr w:type="spellStart"/>
      <w:proofErr w:type="gramStart"/>
      <w:r w:rsidR="0099563D" w:rsidRPr="0099563D">
        <w:t>sudo</w:t>
      </w:r>
      <w:proofErr w:type="spellEnd"/>
      <w:proofErr w:type="gramEnd"/>
      <w:r w:rsidR="0099563D" w:rsidRPr="0099563D">
        <w:t xml:space="preserve"> python simpletest.py</w:t>
      </w:r>
    </w:p>
    <w:p w:rsidR="004A51BB" w:rsidRDefault="005C0992" w:rsidP="004A51BB">
      <w:pPr>
        <w:pStyle w:val="SushiNormal"/>
        <w:ind w:left="-288"/>
      </w:pPr>
      <w:r>
        <w:rPr>
          <w:rStyle w:val="SushiSectionNumber"/>
        </w:rPr>
        <w:t>6</w:t>
      </w:r>
      <w:r w:rsidR="004A51BB">
        <w:t xml:space="preserve"> Make some noise!</w:t>
      </w:r>
    </w:p>
    <w:p w:rsidR="004A51BB" w:rsidRDefault="005C0992" w:rsidP="004A51BB">
      <w:pPr>
        <w:pStyle w:val="SushiCommand"/>
      </w:pPr>
      <w:r>
        <w:t xml:space="preserve">$ </w:t>
      </w:r>
      <w:proofErr w:type="spellStart"/>
      <w:proofErr w:type="gramStart"/>
      <w:r w:rsidR="004A51BB" w:rsidRPr="0099563D">
        <w:t>s</w:t>
      </w:r>
      <w:r w:rsidR="004A51BB">
        <w:t>udo</w:t>
      </w:r>
      <w:proofErr w:type="spellEnd"/>
      <w:proofErr w:type="gramEnd"/>
      <w:r w:rsidR="004A51BB">
        <w:t xml:space="preserve"> python playtest.py</w:t>
      </w:r>
    </w:p>
    <w:p w:rsidR="004A51BB" w:rsidRDefault="004A51BB">
      <w:pPr>
        <w:spacing w:after="160"/>
        <w:ind w:left="0"/>
        <w:rPr>
          <w:color w:val="58595B"/>
        </w:rPr>
      </w:pPr>
      <w:r>
        <w:rPr>
          <w:color w:val="58595B"/>
        </w:rPr>
        <w:t>Now try changing the sounds around (check out other samples in /opt/sonic-pi/</w:t>
      </w:r>
      <w:proofErr w:type="spellStart"/>
      <w:r>
        <w:rPr>
          <w:color w:val="58595B"/>
        </w:rPr>
        <w:t>etc</w:t>
      </w:r>
      <w:proofErr w:type="spellEnd"/>
      <w:r>
        <w:rPr>
          <w:color w:val="58595B"/>
        </w:rPr>
        <w:t>/samples)</w:t>
      </w:r>
    </w:p>
    <w:p w:rsidR="005C0992" w:rsidRDefault="005C0992">
      <w:pPr>
        <w:spacing w:after="160"/>
        <w:ind w:left="0"/>
        <w:rPr>
          <w:color w:val="58595B"/>
        </w:rPr>
      </w:pPr>
      <w:r>
        <w:rPr>
          <w:color w:val="58595B"/>
        </w:rPr>
        <w:br w:type="page"/>
      </w:r>
    </w:p>
    <w:p w:rsidR="008645AC" w:rsidRDefault="008645AC" w:rsidP="008645AC">
      <w:pPr>
        <w:pStyle w:val="SushiNormal"/>
        <w:ind w:left="-288"/>
      </w:pPr>
      <w:r>
        <w:lastRenderedPageBreak/>
        <w:t>More information on how to complete this project is at:</w:t>
      </w:r>
    </w:p>
    <w:p w:rsidR="008645AC" w:rsidRDefault="008645AC">
      <w:pPr>
        <w:spacing w:after="160"/>
        <w:ind w:left="0"/>
        <w:rPr>
          <w:color w:val="58595B"/>
        </w:rPr>
      </w:pPr>
    </w:p>
    <w:p w:rsidR="0096588A" w:rsidRDefault="002A7E3C">
      <w:pPr>
        <w:spacing w:after="160"/>
        <w:ind w:left="0"/>
        <w:rPr>
          <w:color w:val="58595B"/>
        </w:rPr>
      </w:pPr>
      <w:hyperlink r:id="rId13" w:history="1">
        <w:r w:rsidR="0096588A" w:rsidRPr="00FB7F6F">
          <w:rPr>
            <w:rStyle w:val="Hyperlink"/>
          </w:rPr>
          <w:t>https://www.raspberrypi.org/documentation/hardware/raspberrypi/spi/README.md</w:t>
        </w:r>
      </w:hyperlink>
    </w:p>
    <w:p w:rsidR="008645AC" w:rsidRDefault="002A7E3C">
      <w:pPr>
        <w:spacing w:after="160"/>
        <w:ind w:left="0"/>
        <w:rPr>
          <w:color w:val="58595B"/>
        </w:rPr>
      </w:pPr>
      <w:hyperlink r:id="rId14" w:history="1">
        <w:r w:rsidR="008645AC" w:rsidRPr="00FB7F6F">
          <w:rPr>
            <w:rStyle w:val="Hyperlink"/>
          </w:rPr>
          <w:t>http://fuenteabierta.teubi.co/2013/07/utilizando-el-lector-nfc-rc522-en-la.html</w:t>
        </w:r>
      </w:hyperlink>
    </w:p>
    <w:p w:rsidR="008645AC" w:rsidRDefault="008645AC">
      <w:pPr>
        <w:spacing w:after="160"/>
        <w:ind w:left="0"/>
        <w:rPr>
          <w:color w:val="58595B"/>
        </w:rPr>
      </w:pPr>
    </w:p>
    <w:p w:rsidR="00B3627C" w:rsidRDefault="00B3627C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A151B4" w:rsidRDefault="00820206" w:rsidP="008645AC">
      <w:pPr>
        <w:pStyle w:val="SushiNormal"/>
        <w:rPr>
          <w:rStyle w:val="SushiSectionNumber"/>
        </w:rPr>
      </w:pPr>
    </w:p>
    <w:sectPr w:rsidR="00820206" w:rsidRPr="00A151B4" w:rsidSect="001F3CC4">
      <w:headerReference w:type="default" r:id="rId15"/>
      <w:footerReference w:type="default" r:id="rId16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E3C" w:rsidRDefault="002A7E3C" w:rsidP="007B1BBF">
      <w:pPr>
        <w:spacing w:line="240" w:lineRule="auto"/>
      </w:pPr>
      <w:r>
        <w:separator/>
      </w:r>
    </w:p>
  </w:endnote>
  <w:endnote w:type="continuationSeparator" w:id="0">
    <w:p w:rsidR="002A7E3C" w:rsidRDefault="002A7E3C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779810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B2F5BA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07E891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D73BE3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E3C" w:rsidRDefault="002A7E3C" w:rsidP="007B1BBF">
      <w:pPr>
        <w:spacing w:line="240" w:lineRule="auto"/>
      </w:pPr>
      <w:r>
        <w:separator/>
      </w:r>
    </w:p>
  </w:footnote>
  <w:footnote w:type="continuationSeparator" w:id="0">
    <w:p w:rsidR="002A7E3C" w:rsidRDefault="002A7E3C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5D4F8F" w:rsidRDefault="00E231FE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606DE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C0992" w:rsidRPr="005C099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606DE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C0992" w:rsidRPr="005C099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943099" y="244365"/>
                          <a:ext cx="44672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1FE" w:rsidRDefault="00807E27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 Project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6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E231FE" w:rsidRPr="005D4F8F" w:rsidRDefault="00E231FE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606DE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C0992" w:rsidRPr="005C099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606DE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C0992" w:rsidRPr="005C099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left:19430;top:2443;width:4467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231FE" w:rsidRDefault="00807E27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 Project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231FE" w:rsidP="004B3351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 w:rsidR="00AA0123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6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 xml:space="preserve">I’m </w:t>
                    </w:r>
                    <w:proofErr w:type="gramStart"/>
                    <w:r w:rsidRPr="00B51634">
                      <w:t>Learning</w:t>
                    </w:r>
                    <w:proofErr w:type="gramEnd"/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2A7E3C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C11D44">
                                <w:rPr>
                                  <w:rStyle w:val="SushiHeaderTextChar"/>
                                  <w:b w:val="0"/>
                                </w:rPr>
                                <w:t>Capacitive Touch</w:t>
                              </w:r>
                            </w:sdtContent>
                          </w:sdt>
                        </w:p>
                        <w:p w:rsidR="00E231FE" w:rsidRPr="005D4F8F" w:rsidRDefault="00E231FE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37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DC1619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r w:rsidR="00C11D44">
                          <w:rPr>
                            <w:rStyle w:val="SushiHeaderTextChar"/>
                            <w:b w:val="0"/>
                          </w:rPr>
                          <w:t>Capacitive Touch</w:t>
                        </w:r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E231FE">
      <w:rPr>
        <w:noProof/>
      </w:rPr>
      <w:t xml:space="preserve"> </w:t>
    </w:r>
    <w:r w:rsidR="00E231FE"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2F21"/>
    <w:multiLevelType w:val="multilevel"/>
    <w:tmpl w:val="7132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95F1D"/>
    <w:multiLevelType w:val="hybridMultilevel"/>
    <w:tmpl w:val="D660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D0700"/>
    <w:multiLevelType w:val="multilevel"/>
    <w:tmpl w:val="8BC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B48B4"/>
    <w:rsid w:val="0012210A"/>
    <w:rsid w:val="001828B7"/>
    <w:rsid w:val="001841F6"/>
    <w:rsid w:val="001A01B6"/>
    <w:rsid w:val="001C0ECB"/>
    <w:rsid w:val="001C159D"/>
    <w:rsid w:val="001D0877"/>
    <w:rsid w:val="001F3CC4"/>
    <w:rsid w:val="002108BF"/>
    <w:rsid w:val="00296089"/>
    <w:rsid w:val="002A7E3C"/>
    <w:rsid w:val="00303542"/>
    <w:rsid w:val="003473BD"/>
    <w:rsid w:val="003607DA"/>
    <w:rsid w:val="003A29D5"/>
    <w:rsid w:val="004229FC"/>
    <w:rsid w:val="004606DE"/>
    <w:rsid w:val="00497CDE"/>
    <w:rsid w:val="004A51BB"/>
    <w:rsid w:val="004B3351"/>
    <w:rsid w:val="004E2C24"/>
    <w:rsid w:val="004E3F3B"/>
    <w:rsid w:val="00502D0A"/>
    <w:rsid w:val="0054634C"/>
    <w:rsid w:val="005606A3"/>
    <w:rsid w:val="005702F9"/>
    <w:rsid w:val="00571894"/>
    <w:rsid w:val="005A6FBF"/>
    <w:rsid w:val="005C0992"/>
    <w:rsid w:val="005D4F8F"/>
    <w:rsid w:val="005E2444"/>
    <w:rsid w:val="00632916"/>
    <w:rsid w:val="00634178"/>
    <w:rsid w:val="006364A5"/>
    <w:rsid w:val="0067045B"/>
    <w:rsid w:val="00696104"/>
    <w:rsid w:val="006C0433"/>
    <w:rsid w:val="007938CB"/>
    <w:rsid w:val="007B0C85"/>
    <w:rsid w:val="007B1BBF"/>
    <w:rsid w:val="007C4669"/>
    <w:rsid w:val="007E7CD3"/>
    <w:rsid w:val="007F4964"/>
    <w:rsid w:val="0080621E"/>
    <w:rsid w:val="00807E27"/>
    <w:rsid w:val="00820206"/>
    <w:rsid w:val="00852D9A"/>
    <w:rsid w:val="00863D41"/>
    <w:rsid w:val="008645AC"/>
    <w:rsid w:val="008C105D"/>
    <w:rsid w:val="008C20C9"/>
    <w:rsid w:val="008C5C7A"/>
    <w:rsid w:val="009132F7"/>
    <w:rsid w:val="00937CAD"/>
    <w:rsid w:val="009550A9"/>
    <w:rsid w:val="0096588A"/>
    <w:rsid w:val="009955C8"/>
    <w:rsid w:val="0099563D"/>
    <w:rsid w:val="009A71FE"/>
    <w:rsid w:val="00A04EED"/>
    <w:rsid w:val="00A151B4"/>
    <w:rsid w:val="00A560E7"/>
    <w:rsid w:val="00A668CB"/>
    <w:rsid w:val="00AA0123"/>
    <w:rsid w:val="00AB7BB1"/>
    <w:rsid w:val="00AC4CE4"/>
    <w:rsid w:val="00B21447"/>
    <w:rsid w:val="00B3627C"/>
    <w:rsid w:val="00B370C7"/>
    <w:rsid w:val="00B501BD"/>
    <w:rsid w:val="00B51634"/>
    <w:rsid w:val="00B84D4F"/>
    <w:rsid w:val="00BF099E"/>
    <w:rsid w:val="00C11D44"/>
    <w:rsid w:val="00C159E2"/>
    <w:rsid w:val="00C42345"/>
    <w:rsid w:val="00C55421"/>
    <w:rsid w:val="00C82728"/>
    <w:rsid w:val="00CA4148"/>
    <w:rsid w:val="00CB3FBE"/>
    <w:rsid w:val="00CF6320"/>
    <w:rsid w:val="00CF6744"/>
    <w:rsid w:val="00D13913"/>
    <w:rsid w:val="00D860A3"/>
    <w:rsid w:val="00D941B3"/>
    <w:rsid w:val="00DA5909"/>
    <w:rsid w:val="00DC1619"/>
    <w:rsid w:val="00DC4378"/>
    <w:rsid w:val="00E11BFB"/>
    <w:rsid w:val="00E231FE"/>
    <w:rsid w:val="00E45ACF"/>
    <w:rsid w:val="00E50B96"/>
    <w:rsid w:val="00E90ABD"/>
    <w:rsid w:val="00E91354"/>
    <w:rsid w:val="00F30F08"/>
    <w:rsid w:val="00F622B0"/>
    <w:rsid w:val="00F957B8"/>
    <w:rsid w:val="00FA69FE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D12D7F-E026-4070-9FD7-A517F5C9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1447"/>
  </w:style>
  <w:style w:type="character" w:styleId="FollowedHyperlink">
    <w:name w:val="FollowedHyperlink"/>
    <w:basedOn w:val="DefaultParagraphFont"/>
    <w:uiPriority w:val="99"/>
    <w:semiHidden/>
    <w:unhideWhenUsed/>
    <w:rsid w:val="00B21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7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28"/>
    <w:rPr>
      <w:rFonts w:ascii="Segoe UI" w:eastAsia="Arial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8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1619"/>
  </w:style>
  <w:style w:type="character" w:customStyle="1" w:styleId="pun">
    <w:name w:val="pun"/>
    <w:basedOn w:val="DefaultParagraphFont"/>
    <w:rsid w:val="00DC1619"/>
  </w:style>
  <w:style w:type="character" w:customStyle="1" w:styleId="com">
    <w:name w:val="com"/>
    <w:basedOn w:val="DefaultParagraphFont"/>
    <w:rsid w:val="00DC1619"/>
  </w:style>
  <w:style w:type="character" w:customStyle="1" w:styleId="typ">
    <w:name w:val="typ"/>
    <w:basedOn w:val="DefaultParagraphFont"/>
    <w:rsid w:val="00DC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1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4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aspberrypi.org/documentation/hardware/raspberrypi/spi/README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afruit/Adafruit_Python_MPR121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earn.adafruit.com/assets/228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uenteabierta.teubi.co/2013/07/utilizando-el-lector-nfc-rc522-en-la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E639-18E7-4419-97E4-B3C92B5A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54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 Project</vt:lpstr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Project</dc:title>
  <dc:subject>Capacitive Touch</dc:subject>
  <dc:creator>new</dc:creator>
  <cp:keywords/>
  <dc:description/>
  <cp:lastModifiedBy>Francis Reed</cp:lastModifiedBy>
  <cp:revision>7</cp:revision>
  <cp:lastPrinted>2015-11-08T22:44:00Z</cp:lastPrinted>
  <dcterms:created xsi:type="dcterms:W3CDTF">2015-11-28T22:56:00Z</dcterms:created>
  <dcterms:modified xsi:type="dcterms:W3CDTF">2015-11-29T00:48:00Z</dcterms:modified>
</cp:coreProperties>
</file>