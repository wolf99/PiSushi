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13" w:rsidRDefault="007B1BBF" w:rsidP="003A29D5">
      <w:pPr>
        <w:pStyle w:val="SushiNormal"/>
        <w:ind w:left="-288"/>
      </w:pPr>
      <w:bookmarkStart w:id="0" w:name="_GoBack"/>
      <w:bookmarkEnd w:id="0"/>
      <w:r w:rsidRPr="005D4F8F">
        <w:rPr>
          <w:rStyle w:val="SushiSectionNumber"/>
        </w:rPr>
        <w:t>1</w:t>
      </w:r>
      <w:r>
        <w:t xml:space="preserve"> </w:t>
      </w:r>
      <w:r w:rsidR="00807E27">
        <w:t xml:space="preserve">This project involves </w:t>
      </w:r>
      <w:r w:rsidR="00D13913">
        <w:t>using your Pi to read data from a RFID sensors. This sensor designed to read data from Radio Frequency Identification tags.</w:t>
      </w:r>
    </w:p>
    <w:p w:rsidR="00D13913" w:rsidRDefault="00D13913" w:rsidP="00D13913">
      <w:pPr>
        <w:shd w:val="clear" w:color="auto" w:fill="D0CECE" w:themeFill="background2" w:themeFillShade="E6"/>
        <w:spacing w:after="188"/>
        <w:ind w:left="-217" w:right="-225" w:hanging="67"/>
        <w:rPr>
          <w:rStyle w:val="SushiSectionNumber"/>
        </w:rPr>
      </w:pPr>
      <w:r w:rsidRPr="00D860A3">
        <w:rPr>
          <w:sz w:val="56"/>
          <w:szCs w:val="56"/>
        </w:rPr>
        <w:t>!</w:t>
      </w:r>
      <w:r>
        <w:t xml:space="preserve"> This involves creating electrical circuits and connections</w:t>
      </w:r>
      <w:r w:rsidR="008645AC">
        <w:t xml:space="preserve"> and a bit of soldering</w:t>
      </w:r>
      <w:r>
        <w:t>. We recommend this is done under the guidance of a mentor or parent.</w:t>
      </w:r>
    </w:p>
    <w:p w:rsidR="00807E27" w:rsidRDefault="00F622B0" w:rsidP="00807E27">
      <w:pPr>
        <w:pStyle w:val="SushiNormal"/>
        <w:ind w:left="-288"/>
      </w:pPr>
      <w:r w:rsidRPr="00D860A3">
        <w:rPr>
          <w:rStyle w:val="SushiSectionNumber"/>
        </w:rPr>
        <w:t>2</w:t>
      </w:r>
      <w:r>
        <w:t xml:space="preserve"> </w:t>
      </w:r>
      <w:r w:rsidR="00D13913">
        <w:t xml:space="preserve">The reader can be purchased as a </w:t>
      </w:r>
      <w:r w:rsidR="006C0433">
        <w:t>(</w:t>
      </w:r>
      <w:proofErr w:type="spellStart"/>
      <w:r w:rsidR="006C0433">
        <w:t>Mifare</w:t>
      </w:r>
      <w:proofErr w:type="spellEnd"/>
      <w:r w:rsidR="006C0433">
        <w:t xml:space="preserve">) </w:t>
      </w:r>
      <w:r w:rsidR="00D13913">
        <w:t xml:space="preserve">RC522 kit. The reader </w:t>
      </w:r>
      <w:r w:rsidR="008645AC">
        <w:t xml:space="preserve">kit will require a bit of soldering if you want to use the pin connectors for jumper wires. </w:t>
      </w:r>
    </w:p>
    <w:p w:rsidR="00696104" w:rsidRDefault="00696104" w:rsidP="00807E27">
      <w:pPr>
        <w:pStyle w:val="SushiNormal"/>
        <w:ind w:left="-288"/>
      </w:pPr>
    </w:p>
    <w:p w:rsidR="00696104" w:rsidRDefault="006C0433" w:rsidP="00807E27">
      <w:pPr>
        <w:pStyle w:val="SushiNormal"/>
        <w:ind w:left="-288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f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33" w:rsidRDefault="006C0433">
      <w:pPr>
        <w:spacing w:after="160"/>
        <w:ind w:left="0"/>
        <w:rPr>
          <w:rStyle w:val="HTMLCode"/>
          <w:rFonts w:eastAsia="Verdana"/>
          <w:color w:val="000000"/>
          <w:lang w:val="en"/>
        </w:rPr>
      </w:pPr>
      <w:r>
        <w:rPr>
          <w:rStyle w:val="HTMLCode"/>
          <w:rFonts w:eastAsia="Verdana"/>
          <w:color w:val="000000"/>
          <w:lang w:val="en"/>
        </w:rPr>
        <w:br w:type="page"/>
      </w:r>
    </w:p>
    <w:p w:rsidR="00807E27" w:rsidRDefault="00807E27" w:rsidP="00807E27">
      <w:pPr>
        <w:pStyle w:val="SushiNormal"/>
        <w:ind w:left="-288"/>
        <w:rPr>
          <w:rStyle w:val="HTMLCode"/>
          <w:rFonts w:eastAsia="Verdana"/>
          <w:color w:val="000000"/>
          <w:lang w:val="en"/>
        </w:rPr>
      </w:pPr>
    </w:p>
    <w:p w:rsidR="006C0433" w:rsidRDefault="006C0433" w:rsidP="006C0433">
      <w:pPr>
        <w:pStyle w:val="SushiNormal"/>
        <w:ind w:left="-288"/>
      </w:pPr>
      <w:r>
        <w:rPr>
          <w:rStyle w:val="SushiSectionNumber"/>
        </w:rPr>
        <w:t>3</w:t>
      </w:r>
      <w:r w:rsidR="009550A9">
        <w:t xml:space="preserve"> The</w:t>
      </w:r>
      <w:r w:rsidR="008645AC">
        <w:t xml:space="preserve"> wiring should follow this pattern. The board uses the SPI interface, be careful not to reverse the MOSI and MISO lines!</w:t>
      </w:r>
    </w:p>
    <w:p w:rsidR="006C0433" w:rsidRDefault="006C0433" w:rsidP="006C0433">
      <w:pPr>
        <w:pStyle w:val="SushiNormal"/>
        <w:ind w:left="-288"/>
      </w:pPr>
    </w:p>
    <w:p w:rsidR="006C0433" w:rsidRDefault="006C0433" w:rsidP="006C0433">
      <w:pPr>
        <w:pStyle w:val="SushiNormal"/>
        <w:ind w:left="-288"/>
      </w:pPr>
      <w:r>
        <w:rPr>
          <w:noProof/>
        </w:rPr>
        <w:drawing>
          <wp:inline distT="0" distB="0" distL="0" distR="0">
            <wp:extent cx="5731510" cy="46494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agrama_Conexion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0A9">
        <w:t xml:space="preserve"> </w:t>
      </w:r>
    </w:p>
    <w:p w:rsidR="006C0433" w:rsidRDefault="006C0433">
      <w:pPr>
        <w:spacing w:after="160"/>
        <w:ind w:left="0"/>
      </w:pPr>
      <w:r>
        <w:br w:type="page"/>
      </w:r>
    </w:p>
    <w:p w:rsidR="003607DA" w:rsidRDefault="003607DA" w:rsidP="003607DA">
      <w:pPr>
        <w:pStyle w:val="SushiNormal"/>
        <w:ind w:left="-288"/>
      </w:pPr>
      <w:r>
        <w:rPr>
          <w:rStyle w:val="SushiSectionNumber"/>
        </w:rPr>
        <w:lastRenderedPageBreak/>
        <w:t>4</w:t>
      </w:r>
      <w:r>
        <w:t xml:space="preserve"> The kit uses the SPI protocol for communication. We need to enable this on the Pi by editing the following file</w:t>
      </w:r>
    </w:p>
    <w:p w:rsidR="003607DA" w:rsidRDefault="003607DA" w:rsidP="003607DA">
      <w:pPr>
        <w:spacing w:line="240" w:lineRule="auto"/>
        <w:ind w:left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eastAsia="Times New Roman"/>
          <w:b/>
          <w:bCs/>
          <w:color w:val="333333"/>
          <w:sz w:val="22"/>
          <w:shd w:val="clear" w:color="auto" w:fill="FFFFFF"/>
        </w:rPr>
        <w:t xml:space="preserve">$ </w:t>
      </w:r>
      <w:proofErr w:type="spellStart"/>
      <w:proofErr w:type="gramStart"/>
      <w:r>
        <w:rPr>
          <w:rFonts w:eastAsia="Times New Roman"/>
          <w:b/>
          <w:bCs/>
          <w:color w:val="333333"/>
          <w:sz w:val="22"/>
          <w:shd w:val="clear" w:color="auto" w:fill="FFFFFF"/>
        </w:rPr>
        <w:t>sudo</w:t>
      </w:r>
      <w:proofErr w:type="spellEnd"/>
      <w:proofErr w:type="gramEnd"/>
      <w:r>
        <w:rPr>
          <w:rFonts w:eastAsia="Times New Roman"/>
          <w:b/>
          <w:bCs/>
          <w:color w:val="333333"/>
          <w:sz w:val="22"/>
          <w:shd w:val="clear" w:color="auto" w:fill="FFFFFF"/>
        </w:rPr>
        <w:t xml:space="preserve"> </w:t>
      </w:r>
      <w:proofErr w:type="spellStart"/>
      <w:r>
        <w:rPr>
          <w:rFonts w:eastAsia="Times New Roman"/>
          <w:b/>
          <w:bCs/>
          <w:color w:val="333333"/>
          <w:sz w:val="22"/>
          <w:shd w:val="clear" w:color="auto" w:fill="FFFFFF"/>
        </w:rPr>
        <w:t>nano</w:t>
      </w:r>
      <w:proofErr w:type="spellEnd"/>
      <w:r>
        <w:rPr>
          <w:rFonts w:eastAsia="Times New Roman"/>
          <w:b/>
          <w:bCs/>
          <w:color w:val="333333"/>
          <w:sz w:val="22"/>
          <w:shd w:val="clear" w:color="auto" w:fill="FFFFFF"/>
        </w:rPr>
        <w:t xml:space="preserve"> </w:t>
      </w:r>
      <w:r w:rsidRPr="003607DA">
        <w:rPr>
          <w:rFonts w:eastAsia="Times New Roman"/>
          <w:b/>
          <w:bCs/>
          <w:color w:val="333333"/>
          <w:sz w:val="22"/>
          <w:shd w:val="clear" w:color="auto" w:fill="FFFFFF"/>
        </w:rPr>
        <w:t>/</w:t>
      </w:r>
      <w:proofErr w:type="spellStart"/>
      <w:r w:rsidRPr="003607DA">
        <w:rPr>
          <w:rFonts w:eastAsia="Times New Roman"/>
          <w:b/>
          <w:bCs/>
          <w:color w:val="333333"/>
          <w:sz w:val="22"/>
          <w:shd w:val="clear" w:color="auto" w:fill="FFFFFF"/>
        </w:rPr>
        <w:t>etc</w:t>
      </w:r>
      <w:proofErr w:type="spellEnd"/>
      <w:r w:rsidRPr="003607DA">
        <w:rPr>
          <w:rFonts w:eastAsia="Times New Roman"/>
          <w:b/>
          <w:bCs/>
          <w:color w:val="333333"/>
          <w:sz w:val="22"/>
          <w:shd w:val="clear" w:color="auto" w:fill="FFFFFF"/>
        </w:rPr>
        <w:t>/</w:t>
      </w:r>
      <w:proofErr w:type="spellStart"/>
      <w:r w:rsidRPr="003607DA">
        <w:rPr>
          <w:rFonts w:eastAsia="Times New Roman"/>
          <w:b/>
          <w:bCs/>
          <w:color w:val="333333"/>
          <w:sz w:val="22"/>
          <w:shd w:val="clear" w:color="auto" w:fill="FFFFFF"/>
        </w:rPr>
        <w:t>modprobe.d</w:t>
      </w:r>
      <w:proofErr w:type="spellEnd"/>
      <w:r w:rsidRPr="003607DA">
        <w:rPr>
          <w:rFonts w:eastAsia="Times New Roman"/>
          <w:b/>
          <w:bCs/>
          <w:color w:val="333333"/>
          <w:sz w:val="22"/>
          <w:shd w:val="clear" w:color="auto" w:fill="FFFFFF"/>
        </w:rPr>
        <w:t>/</w:t>
      </w:r>
      <w:proofErr w:type="spellStart"/>
      <w:r w:rsidRPr="003607DA">
        <w:rPr>
          <w:rFonts w:eastAsia="Times New Roman"/>
          <w:b/>
          <w:bCs/>
          <w:color w:val="333333"/>
          <w:sz w:val="22"/>
          <w:shd w:val="clear" w:color="auto" w:fill="FFFFFF"/>
        </w:rPr>
        <w:t>raspi-blacklist.conf</w:t>
      </w:r>
      <w:proofErr w:type="spellEnd"/>
      <w:r w:rsidRPr="003607DA">
        <w:rPr>
          <w:rFonts w:eastAsia="Times New Roman"/>
          <w:color w:val="333333"/>
          <w:sz w:val="22"/>
        </w:rPr>
        <w:br/>
      </w:r>
    </w:p>
    <w:p w:rsidR="003607DA" w:rsidRPr="003607DA" w:rsidRDefault="003607DA" w:rsidP="003607DA">
      <w:pPr>
        <w:pStyle w:val="SushiNormal"/>
        <w:rPr>
          <w:rFonts w:ascii="Times New Roman" w:hAnsi="Times New Roman" w:cs="Times New Roman"/>
          <w:color w:val="auto"/>
          <w:szCs w:val="24"/>
        </w:rPr>
      </w:pPr>
      <w:r>
        <w:t xml:space="preserve">Comment out the line containing this entry: </w:t>
      </w:r>
    </w:p>
    <w:p w:rsidR="003607DA" w:rsidRDefault="003607DA" w:rsidP="003607DA">
      <w:pPr>
        <w:pStyle w:val="SushiNormal"/>
        <w:rPr>
          <w:rFonts w:eastAsia="Times New Roman"/>
          <w:b/>
          <w:bCs/>
          <w:color w:val="333333"/>
          <w:sz w:val="22"/>
          <w:shd w:val="clear" w:color="auto" w:fill="FFFFFF"/>
        </w:rPr>
      </w:pPr>
      <w:r w:rsidRPr="003607DA">
        <w:rPr>
          <w:rFonts w:eastAsia="Times New Roman"/>
          <w:color w:val="333333"/>
          <w:sz w:val="22"/>
        </w:rPr>
        <w:br/>
      </w:r>
      <w:proofErr w:type="gramStart"/>
      <w:r w:rsidRPr="003607DA">
        <w:rPr>
          <w:rFonts w:eastAsia="Times New Roman"/>
          <w:b/>
          <w:bCs/>
          <w:color w:val="333333"/>
          <w:sz w:val="22"/>
          <w:shd w:val="clear" w:color="auto" w:fill="FFFFFF"/>
        </w:rPr>
        <w:t>spi-bcm2708</w:t>
      </w:r>
      <w:proofErr w:type="gramEnd"/>
      <w:r w:rsidRPr="003607DA">
        <w:rPr>
          <w:rFonts w:eastAsia="Times New Roman"/>
          <w:b/>
          <w:bCs/>
          <w:color w:val="333333"/>
          <w:sz w:val="22"/>
          <w:shd w:val="clear" w:color="auto" w:fill="FFFFFF"/>
        </w:rPr>
        <w:t xml:space="preserve"> blacklist</w:t>
      </w:r>
    </w:p>
    <w:p w:rsidR="003607DA" w:rsidRDefault="003607DA" w:rsidP="003607DA">
      <w:pPr>
        <w:pStyle w:val="SushiNormal"/>
        <w:rPr>
          <w:rFonts w:eastAsia="Times New Roman"/>
          <w:b/>
          <w:bCs/>
          <w:color w:val="333333"/>
          <w:sz w:val="22"/>
          <w:shd w:val="clear" w:color="auto" w:fill="FFFFFF"/>
        </w:rPr>
      </w:pPr>
    </w:p>
    <w:p w:rsidR="003607DA" w:rsidRPr="008645AC" w:rsidRDefault="0096588A" w:rsidP="0096588A">
      <w:pPr>
        <w:pStyle w:val="SushiNormal"/>
        <w:rPr>
          <w:i/>
        </w:rPr>
      </w:pPr>
      <w:r w:rsidRPr="008645AC">
        <w:rPr>
          <w:i/>
        </w:rPr>
        <w:t xml:space="preserve">Now </w:t>
      </w:r>
      <w:r w:rsidR="003607DA" w:rsidRPr="008645AC">
        <w:rPr>
          <w:i/>
        </w:rPr>
        <w:t>reboot your Pi.</w:t>
      </w:r>
    </w:p>
    <w:p w:rsidR="0096588A" w:rsidRPr="0096588A" w:rsidRDefault="0096588A" w:rsidP="0096588A">
      <w:pPr>
        <w:pStyle w:val="SushiNormal"/>
      </w:pPr>
    </w:p>
    <w:p w:rsidR="0096588A" w:rsidRDefault="003607DA" w:rsidP="0096588A">
      <w:pPr>
        <w:pStyle w:val="SushiNormal"/>
        <w:ind w:left="-288"/>
      </w:pPr>
      <w:r>
        <w:rPr>
          <w:rStyle w:val="SushiSectionNumber"/>
        </w:rPr>
        <w:t>5</w:t>
      </w:r>
      <w:r>
        <w:t xml:space="preserve"> </w:t>
      </w:r>
      <w:r w:rsidR="0096588A">
        <w:t>Now we need to get python library which supports SPI. This is available from this repository</w:t>
      </w:r>
    </w:p>
    <w:p w:rsidR="0096588A" w:rsidRPr="0096588A" w:rsidRDefault="008645AC" w:rsidP="008645AC">
      <w:pPr>
        <w:pStyle w:val="SushiCommand"/>
      </w:pPr>
      <w:r>
        <w:t xml:space="preserve">$ </w:t>
      </w:r>
      <w:proofErr w:type="spellStart"/>
      <w:proofErr w:type="gramStart"/>
      <w:r w:rsidR="0096588A" w:rsidRPr="0096588A">
        <w:t>git</w:t>
      </w:r>
      <w:proofErr w:type="spellEnd"/>
      <w:proofErr w:type="gramEnd"/>
      <w:r w:rsidR="0096588A" w:rsidRPr="0096588A">
        <w:t xml:space="preserve"> clone https://github.com/lthiery/SPI-Py</w:t>
      </w:r>
    </w:p>
    <w:p w:rsidR="008645AC" w:rsidRDefault="008645AC" w:rsidP="0096588A">
      <w:pPr>
        <w:pStyle w:val="SushiNormal"/>
        <w:ind w:left="-288"/>
      </w:pPr>
    </w:p>
    <w:p w:rsidR="0096588A" w:rsidRDefault="0096588A" w:rsidP="0096588A">
      <w:pPr>
        <w:pStyle w:val="SushiNormal"/>
        <w:ind w:left="-288"/>
      </w:pPr>
      <w:proofErr w:type="gramStart"/>
      <w:r>
        <w:t>then</w:t>
      </w:r>
      <w:proofErr w:type="gramEnd"/>
      <w:r>
        <w:t xml:space="preserve"> cha</w:t>
      </w:r>
      <w:r w:rsidR="008645AC">
        <w:t>nge to the SPI-</w:t>
      </w:r>
      <w:proofErr w:type="spellStart"/>
      <w:r w:rsidR="008645AC">
        <w:t>Py</w:t>
      </w:r>
      <w:proofErr w:type="spellEnd"/>
      <w:r w:rsidR="008645AC">
        <w:t xml:space="preserve"> directory and install the software:</w:t>
      </w:r>
    </w:p>
    <w:p w:rsidR="008645AC" w:rsidRDefault="008645AC" w:rsidP="0096588A">
      <w:pPr>
        <w:pStyle w:val="SushiNormal"/>
        <w:ind w:left="-288"/>
      </w:pPr>
    </w:p>
    <w:p w:rsidR="008645AC" w:rsidRPr="008645AC" w:rsidRDefault="008645AC" w:rsidP="008645AC">
      <w:pPr>
        <w:pStyle w:val="SushiCommand"/>
      </w:pPr>
      <w:r>
        <w:t xml:space="preserve">$ </w:t>
      </w:r>
      <w:proofErr w:type="spellStart"/>
      <w:proofErr w:type="gramStart"/>
      <w:r w:rsidRPr="008645AC">
        <w:t>sudo</w:t>
      </w:r>
      <w:proofErr w:type="spellEnd"/>
      <w:proofErr w:type="gramEnd"/>
      <w:r w:rsidRPr="008645AC">
        <w:t xml:space="preserve"> python setup.py install</w:t>
      </w:r>
    </w:p>
    <w:p w:rsidR="008C5C7A" w:rsidRDefault="008C5C7A">
      <w:pPr>
        <w:spacing w:after="160"/>
        <w:ind w:left="0"/>
      </w:pPr>
    </w:p>
    <w:p w:rsidR="008645AC" w:rsidRDefault="008645AC" w:rsidP="008645AC">
      <w:pPr>
        <w:pStyle w:val="SushiNormal"/>
        <w:ind w:left="-288"/>
      </w:pPr>
      <w:r>
        <w:rPr>
          <w:rStyle w:val="SushiSectionNumber"/>
        </w:rPr>
        <w:t>6</w:t>
      </w:r>
      <w:r>
        <w:t xml:space="preserve"> Now we need a library for the NFC 522 reader. This is available from this repository</w:t>
      </w:r>
    </w:p>
    <w:p w:rsidR="008645AC" w:rsidRDefault="008645AC" w:rsidP="008645AC">
      <w:pPr>
        <w:pStyle w:val="SushiCommand"/>
        <w:rPr>
          <w:rFonts w:eastAsia="Times New Roman" w:cs="Courier New"/>
        </w:rP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https://github.com/mxgxw/MFRC522-python</w:t>
      </w:r>
    </w:p>
    <w:p w:rsidR="008645AC" w:rsidRDefault="008645AC">
      <w:pPr>
        <w:spacing w:after="160"/>
        <w:ind w:left="0"/>
        <w:rPr>
          <w:color w:val="58595B"/>
        </w:rPr>
      </w:pPr>
    </w:p>
    <w:p w:rsidR="008645AC" w:rsidRDefault="008645AC">
      <w:pPr>
        <w:spacing w:after="160"/>
        <w:ind w:left="0"/>
        <w:rPr>
          <w:color w:val="58595B"/>
        </w:rPr>
      </w:pPr>
      <w:r>
        <w:rPr>
          <w:color w:val="58595B"/>
        </w:rPr>
        <w:t>Then change to the MFRC522-python folder and execute the test program</w:t>
      </w:r>
    </w:p>
    <w:p w:rsidR="008645AC" w:rsidRDefault="008645AC" w:rsidP="008645AC">
      <w:pPr>
        <w:pStyle w:val="SushiCommand"/>
        <w:rPr>
          <w:rFonts w:eastAsia="Times New Roman" w:cs="Courier New"/>
        </w:rPr>
      </w:pPr>
      <w:r>
        <w:t xml:space="preserve">S </w:t>
      </w:r>
      <w:proofErr w:type="spellStart"/>
      <w:r>
        <w:t>sudo</w:t>
      </w:r>
      <w:proofErr w:type="spellEnd"/>
      <w:r>
        <w:t xml:space="preserve"> python MFRC522.py</w:t>
      </w:r>
    </w:p>
    <w:p w:rsidR="008645AC" w:rsidRDefault="008645AC">
      <w:pPr>
        <w:spacing w:after="160"/>
        <w:ind w:left="0"/>
        <w:rPr>
          <w:color w:val="58595B"/>
        </w:rPr>
      </w:pPr>
      <w:r>
        <w:rPr>
          <w:color w:val="58595B"/>
        </w:rPr>
        <w:br w:type="page"/>
      </w:r>
    </w:p>
    <w:p w:rsidR="008645AC" w:rsidRDefault="008645AC" w:rsidP="008645AC">
      <w:pPr>
        <w:pStyle w:val="SushiNormal"/>
        <w:ind w:left="-288"/>
      </w:pPr>
      <w:r>
        <w:rPr>
          <w:rStyle w:val="SushiSectionNumber"/>
        </w:rPr>
        <w:lastRenderedPageBreak/>
        <w:t>7</w:t>
      </w:r>
      <w:r>
        <w:t xml:space="preserve"> Now test the output by holding up a RFID tag to the reader. Your program should detect the data on the tag!</w:t>
      </w:r>
    </w:p>
    <w:p w:rsidR="008645AC" w:rsidRDefault="008645AC">
      <w:pPr>
        <w:spacing w:after="160"/>
        <w:ind w:left="0"/>
        <w:rPr>
          <w:color w:val="58595B"/>
        </w:rPr>
      </w:pPr>
    </w:p>
    <w:p w:rsidR="008645AC" w:rsidRDefault="008645AC" w:rsidP="008645AC">
      <w:pPr>
        <w:pStyle w:val="SushiNormal"/>
        <w:ind w:left="-288"/>
      </w:pPr>
      <w:r>
        <w:t>More information on how to complete this project is at:</w:t>
      </w:r>
    </w:p>
    <w:p w:rsidR="008645AC" w:rsidRDefault="008645AC">
      <w:pPr>
        <w:spacing w:after="160"/>
        <w:ind w:left="0"/>
        <w:rPr>
          <w:color w:val="58595B"/>
        </w:rPr>
      </w:pPr>
    </w:p>
    <w:p w:rsidR="0096588A" w:rsidRDefault="00343C67">
      <w:pPr>
        <w:spacing w:after="160"/>
        <w:ind w:left="0"/>
        <w:rPr>
          <w:color w:val="58595B"/>
        </w:rPr>
      </w:pPr>
      <w:hyperlink r:id="rId10" w:history="1">
        <w:r w:rsidR="0096588A" w:rsidRPr="00FB7F6F">
          <w:rPr>
            <w:rStyle w:val="Hyperlink"/>
          </w:rPr>
          <w:t>https://www.raspberrypi.org/documentation/hardware/raspberrypi/spi/README.md</w:t>
        </w:r>
      </w:hyperlink>
    </w:p>
    <w:p w:rsidR="008645AC" w:rsidRDefault="00343C67">
      <w:pPr>
        <w:spacing w:after="160"/>
        <w:ind w:left="0"/>
        <w:rPr>
          <w:color w:val="58595B"/>
        </w:rPr>
      </w:pPr>
      <w:hyperlink r:id="rId11" w:history="1">
        <w:r w:rsidR="008645AC" w:rsidRPr="00FB7F6F">
          <w:rPr>
            <w:rStyle w:val="Hyperlink"/>
          </w:rPr>
          <w:t>http://fuenteabierta.teubi.co/2013/07/utilizando-el-lector-nfc-rc522-en-la.html</w:t>
        </w:r>
      </w:hyperlink>
    </w:p>
    <w:p w:rsidR="008645AC" w:rsidRDefault="008645AC">
      <w:pPr>
        <w:spacing w:after="160"/>
        <w:ind w:left="0"/>
        <w:rPr>
          <w:color w:val="58595B"/>
        </w:rPr>
      </w:pPr>
    </w:p>
    <w:p w:rsidR="00B3627C" w:rsidRDefault="00B3627C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Pr="00820206" w:rsidRDefault="00820206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Default="00820206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Pr="00820206" w:rsidRDefault="00820206" w:rsidP="00820206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</w:p>
    <w:p w:rsidR="00820206" w:rsidRPr="00A151B4" w:rsidRDefault="00820206" w:rsidP="008645AC">
      <w:pPr>
        <w:pStyle w:val="SushiNormal"/>
        <w:rPr>
          <w:rStyle w:val="SushiSectionNumber"/>
        </w:rPr>
      </w:pPr>
    </w:p>
    <w:sectPr w:rsidR="00820206" w:rsidRPr="00A151B4" w:rsidSect="001F3CC4">
      <w:headerReference w:type="default" r:id="rId12"/>
      <w:footerReference w:type="default" r:id="rId13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C67" w:rsidRDefault="00343C67" w:rsidP="007B1BBF">
      <w:pPr>
        <w:spacing w:line="240" w:lineRule="auto"/>
      </w:pPr>
      <w:r>
        <w:separator/>
      </w:r>
    </w:p>
  </w:endnote>
  <w:endnote w:type="continuationSeparator" w:id="0">
    <w:p w:rsidR="00343C67" w:rsidRDefault="00343C67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FE" w:rsidRDefault="004606DE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D8388" wp14:editId="7A1BE054">
              <wp:simplePos x="0" y="0"/>
              <wp:positionH relativeFrom="column">
                <wp:posOffset>-914400</wp:posOffset>
              </wp:positionH>
              <wp:positionV relativeFrom="paragraph">
                <wp:posOffset>361950</wp:posOffset>
              </wp:positionV>
              <wp:extent cx="1833245" cy="380365"/>
              <wp:effectExtent l="0" t="0" r="0" b="635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3803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2B1DA" id="Shape 472" o:spid="_x0000_s1026" style="position:absolute;margin-left:-1in;margin-top:28.5pt;width:144.35pt;height:2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7DE42" wp14:editId="163634FD">
              <wp:simplePos x="0" y="0"/>
              <wp:positionH relativeFrom="column">
                <wp:posOffset>918845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9D16E5" id="Shape 473" o:spid="_x0000_s1026" style="position:absolute;margin-left:72.35pt;margin-top:28.5pt;width:151.45pt;height:2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5C274F" wp14:editId="545CF7B6">
              <wp:simplePos x="0" y="0"/>
              <wp:positionH relativeFrom="column">
                <wp:posOffset>2842260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695B9" id="Shape 474" o:spid="_x0000_s1026" style="position:absolute;margin-left:223.8pt;margin-top:28.5pt;width:151.45pt;height:2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3ABEB7" wp14:editId="21B33099">
              <wp:simplePos x="0" y="0"/>
              <wp:positionH relativeFrom="column">
                <wp:posOffset>4765675</wp:posOffset>
              </wp:positionH>
              <wp:positionV relativeFrom="paragraph">
                <wp:posOffset>362426</wp:posOffset>
              </wp:positionV>
              <wp:extent cx="1872615" cy="380683"/>
              <wp:effectExtent l="0" t="0" r="0" b="635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38068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F0CEF4" id="Shape 475" o:spid="_x0000_s1026" style="position:absolute;margin-left:375.25pt;margin-top:28.55pt;width:147.4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4F6C3A2E" wp14:editId="0600DA5F">
          <wp:simplePos x="0" y="0"/>
          <wp:positionH relativeFrom="column">
            <wp:posOffset>6105525</wp:posOffset>
          </wp:positionH>
          <wp:positionV relativeFrom="paragraph">
            <wp:posOffset>-24765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1FE">
      <w:rPr>
        <w:noProof/>
      </w:rPr>
      <w:drawing>
        <wp:anchor distT="0" distB="0" distL="114300" distR="114300" simplePos="0" relativeHeight="251665408" behindDoc="0" locked="0" layoutInCell="1" allowOverlap="1" wp14:anchorId="2FD25A66" wp14:editId="33E2B5CD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1F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C67" w:rsidRDefault="00343C67" w:rsidP="007B1BBF">
      <w:pPr>
        <w:spacing w:line="240" w:lineRule="auto"/>
      </w:pPr>
      <w:r>
        <w:separator/>
      </w:r>
    </w:p>
  </w:footnote>
  <w:footnote w:type="continuationSeparator" w:id="0">
    <w:p w:rsidR="00343C67" w:rsidRDefault="00343C67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FE" w:rsidRDefault="004606DE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1E805C" wp14:editId="072F067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1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10"/>
                        <a:chOff x="0" y="0"/>
                        <a:chExt cx="7553325" cy="186691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115050" y="1524635"/>
                          <a:ext cx="1301028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31FE" w:rsidRPr="005D4F8F" w:rsidRDefault="00E231FE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 w:rsidR="004606DE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062EED" w:rsidRPr="00062EED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4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4606DE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062EED" w:rsidRPr="00062EED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4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1943099" y="244365"/>
                          <a:ext cx="44672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231FE" w:rsidRDefault="00807E27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 Project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23825" y="1821191"/>
                          <a:ext cx="727710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21E805C" id="Group 369" o:spid="_x0000_s1026" style="position:absolute;left:0;text-align:left;margin-left:0;margin-top:0;width:594.75pt;height:147pt;z-index:251659264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8" style="position:absolute;left:61150;top:15246;width:13010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E231FE" w:rsidRPr="005D4F8F" w:rsidRDefault="00E231FE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 w:rsidR="004606DE"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062EED" w:rsidRPr="00062EED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4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4606DE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062EED" w:rsidRPr="00062EED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4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left:19430;top:2443;width:4467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E231FE" w:rsidRDefault="00807E27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 Project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238;top:18211;width:72771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FA666D4" wp14:editId="4DC38A03">
              <wp:simplePos x="0" y="0"/>
              <wp:positionH relativeFrom="column">
                <wp:posOffset>3597910</wp:posOffset>
              </wp:positionH>
              <wp:positionV relativeFrom="paragraph">
                <wp:posOffset>363220</wp:posOffset>
              </wp:positionV>
              <wp:extent cx="2903855" cy="32829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231FE" w:rsidRPr="005D4F8F" w:rsidRDefault="00E231FE" w:rsidP="004B3351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 w:rsidR="00AA0123"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A666D4" id="Rectangle 15" o:spid="_x0000_s1036" style="position:absolute;left:0;text-align:left;margin-left:283.3pt;margin-top:28.6pt;width:228.6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" filled="f" stroked="f">
              <v:textbox inset="0,0,0,0">
                <w:txbxContent>
                  <w:p w:rsidR="00E231FE" w:rsidRPr="005D4F8F" w:rsidRDefault="00E231FE" w:rsidP="004B3351">
                    <w:pPr>
                      <w:pStyle w:val="SushiHeaderTextBold"/>
                    </w:pPr>
                    <w:r w:rsidRPr="00B51634">
                      <w:t>I’m Learning</w:t>
                    </w:r>
                    <w:r w:rsidR="00AA0123"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9286DE" wp14:editId="4D4CD8DA">
              <wp:simplePos x="0" y="0"/>
              <wp:positionH relativeFrom="column">
                <wp:posOffset>2733675</wp:posOffset>
              </wp:positionH>
              <wp:positionV relativeFrom="paragraph">
                <wp:posOffset>695325</wp:posOffset>
              </wp:positionV>
              <wp:extent cx="3780790" cy="32829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0790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231FE" w:rsidRPr="005D4F8F" w:rsidRDefault="00343C67" w:rsidP="004B3351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D13913">
                                <w:rPr>
                                  <w:rStyle w:val="SushiHeaderTextChar"/>
                                  <w:b w:val="0"/>
                                </w:rPr>
                                <w:t>Radio Frequency Identify Tags</w:t>
                              </w:r>
                            </w:sdtContent>
                          </w:sdt>
                        </w:p>
                        <w:p w:rsidR="00E231FE" w:rsidRPr="005D4F8F" w:rsidRDefault="00E231FE" w:rsidP="004B3351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19286DE" id="Rectangle 14" o:spid="_x0000_s1037" style="position:absolute;left:0;text-align:left;margin-left:215.25pt;margin-top:54.75pt;width:297.7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" filled="f" stroked="f">
              <v:textbox inset="0,0,0,0">
                <w:txbxContent>
                  <w:p w:rsidR="00E231FE" w:rsidRPr="005D4F8F" w:rsidRDefault="00571894" w:rsidP="004B3351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D13913">
                          <w:rPr>
                            <w:rStyle w:val="SushiHeaderTextChar"/>
                            <w:b w:val="0"/>
                          </w:rPr>
                          <w:t>Radio Frequency Identify Tags</w:t>
                        </w:r>
                      </w:sdtContent>
                    </w:sdt>
                  </w:p>
                  <w:p w:rsidR="00E231FE" w:rsidRPr="005D4F8F" w:rsidRDefault="00E231FE" w:rsidP="004B3351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 w:rsidR="00E231FE">
      <w:rPr>
        <w:noProof/>
      </w:rPr>
      <w:t xml:space="preserve"> </w:t>
    </w:r>
    <w:r w:rsidR="00E231FE" w:rsidRPr="005D4F8F">
      <w:rPr>
        <w:rFonts w:ascii="Calibri" w:eastAsia="Calibri" w:hAnsi="Calibri" w:cs="Calibri"/>
        <w:b/>
        <w:noProof/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95F1D"/>
    <w:multiLevelType w:val="hybridMultilevel"/>
    <w:tmpl w:val="D660E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3B"/>
    <w:rsid w:val="00062EED"/>
    <w:rsid w:val="000B48B4"/>
    <w:rsid w:val="0012210A"/>
    <w:rsid w:val="001828B7"/>
    <w:rsid w:val="001841F6"/>
    <w:rsid w:val="001A01B6"/>
    <w:rsid w:val="001C0ECB"/>
    <w:rsid w:val="001C159D"/>
    <w:rsid w:val="001D0877"/>
    <w:rsid w:val="001F3CC4"/>
    <w:rsid w:val="002108BF"/>
    <w:rsid w:val="00303542"/>
    <w:rsid w:val="00343C67"/>
    <w:rsid w:val="003473BD"/>
    <w:rsid w:val="003607DA"/>
    <w:rsid w:val="003A29D5"/>
    <w:rsid w:val="004229FC"/>
    <w:rsid w:val="004606DE"/>
    <w:rsid w:val="00497CDE"/>
    <w:rsid w:val="004B3351"/>
    <w:rsid w:val="004E2C24"/>
    <w:rsid w:val="004E3F3B"/>
    <w:rsid w:val="00502D0A"/>
    <w:rsid w:val="0054634C"/>
    <w:rsid w:val="005606A3"/>
    <w:rsid w:val="00571894"/>
    <w:rsid w:val="005A6FBF"/>
    <w:rsid w:val="005D4F8F"/>
    <w:rsid w:val="005E2444"/>
    <w:rsid w:val="00632916"/>
    <w:rsid w:val="00634178"/>
    <w:rsid w:val="006364A5"/>
    <w:rsid w:val="0067045B"/>
    <w:rsid w:val="00696104"/>
    <w:rsid w:val="006C0433"/>
    <w:rsid w:val="007938CB"/>
    <w:rsid w:val="007B1BBF"/>
    <w:rsid w:val="007C4669"/>
    <w:rsid w:val="007E7CD3"/>
    <w:rsid w:val="007F4964"/>
    <w:rsid w:val="0080621E"/>
    <w:rsid w:val="00807E27"/>
    <w:rsid w:val="00820206"/>
    <w:rsid w:val="00852D9A"/>
    <w:rsid w:val="00863D41"/>
    <w:rsid w:val="008645AC"/>
    <w:rsid w:val="008C105D"/>
    <w:rsid w:val="008C20C9"/>
    <w:rsid w:val="008C5C7A"/>
    <w:rsid w:val="009132F7"/>
    <w:rsid w:val="00937CAD"/>
    <w:rsid w:val="009550A9"/>
    <w:rsid w:val="0096588A"/>
    <w:rsid w:val="009955C8"/>
    <w:rsid w:val="009A71FE"/>
    <w:rsid w:val="00A151B4"/>
    <w:rsid w:val="00A560E7"/>
    <w:rsid w:val="00A668CB"/>
    <w:rsid w:val="00AA0123"/>
    <w:rsid w:val="00AB7BB1"/>
    <w:rsid w:val="00B21447"/>
    <w:rsid w:val="00B3627C"/>
    <w:rsid w:val="00B370C7"/>
    <w:rsid w:val="00B51634"/>
    <w:rsid w:val="00B84D4F"/>
    <w:rsid w:val="00BF099E"/>
    <w:rsid w:val="00C159E2"/>
    <w:rsid w:val="00C42345"/>
    <w:rsid w:val="00C55421"/>
    <w:rsid w:val="00C82728"/>
    <w:rsid w:val="00CA4148"/>
    <w:rsid w:val="00CB3FBE"/>
    <w:rsid w:val="00CF6320"/>
    <w:rsid w:val="00CF6744"/>
    <w:rsid w:val="00D13913"/>
    <w:rsid w:val="00D860A3"/>
    <w:rsid w:val="00D941B3"/>
    <w:rsid w:val="00DA5909"/>
    <w:rsid w:val="00DC4378"/>
    <w:rsid w:val="00E11BFB"/>
    <w:rsid w:val="00E231FE"/>
    <w:rsid w:val="00E45ACF"/>
    <w:rsid w:val="00E50B96"/>
    <w:rsid w:val="00E90ABD"/>
    <w:rsid w:val="00E91354"/>
    <w:rsid w:val="00F622B0"/>
    <w:rsid w:val="00F957B8"/>
    <w:rsid w:val="00FA69FE"/>
    <w:rsid w:val="00FB4CD7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A2579-8530-4FEE-80C6-3431711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3A29D5"/>
    <w:rPr>
      <w:color w:val="800000"/>
    </w:rPr>
  </w:style>
  <w:style w:type="character" w:customStyle="1" w:styleId="pln1">
    <w:name w:val="pln1"/>
    <w:basedOn w:val="DefaultParagraphFont"/>
    <w:rsid w:val="003A29D5"/>
    <w:rPr>
      <w:color w:val="000000"/>
    </w:rPr>
  </w:style>
  <w:style w:type="character" w:customStyle="1" w:styleId="atn1">
    <w:name w:val="atn1"/>
    <w:basedOn w:val="DefaultParagraphFont"/>
    <w:rsid w:val="003A29D5"/>
    <w:rPr>
      <w:color w:val="FF0000"/>
    </w:rPr>
  </w:style>
  <w:style w:type="character" w:customStyle="1" w:styleId="pun1">
    <w:name w:val="pun1"/>
    <w:basedOn w:val="DefaultParagraphFont"/>
    <w:rsid w:val="003A29D5"/>
    <w:rPr>
      <w:color w:val="000000"/>
    </w:rPr>
  </w:style>
  <w:style w:type="character" w:customStyle="1" w:styleId="atv1">
    <w:name w:val="atv1"/>
    <w:basedOn w:val="DefaultParagraphFont"/>
    <w:rsid w:val="003A29D5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3A29D5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3A29D5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3A29D5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12210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0EC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21447"/>
  </w:style>
  <w:style w:type="character" w:styleId="FollowedHyperlink">
    <w:name w:val="FollowedHyperlink"/>
    <w:basedOn w:val="DefaultParagraphFont"/>
    <w:uiPriority w:val="99"/>
    <w:semiHidden/>
    <w:unhideWhenUsed/>
    <w:rsid w:val="00B214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7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728"/>
    <w:rPr>
      <w:rFonts w:ascii="Segoe UI" w:eastAsia="Arial" w:hAnsi="Segoe UI" w:cs="Segoe UI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F09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uenteabierta.teubi.co/2013/07/utilizando-el-lector-nfc-rc522-en-l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aspberrypi.org/documentation/hardware/raspberrypi/spi/README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BB81B-0035-496F-91D2-52FFF98E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48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 Project</vt:lpstr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 Project</dc:title>
  <dc:subject>Radio Frequency Identify Tags</dc:subject>
  <dc:creator>new</dc:creator>
  <cp:keywords/>
  <cp:lastModifiedBy>Francis Reed</cp:lastModifiedBy>
  <cp:revision>5</cp:revision>
  <cp:lastPrinted>2015-11-28T15:39:00Z</cp:lastPrinted>
  <dcterms:created xsi:type="dcterms:W3CDTF">2015-11-28T14:49:00Z</dcterms:created>
  <dcterms:modified xsi:type="dcterms:W3CDTF">2015-11-28T15:39:00Z</dcterms:modified>
</cp:coreProperties>
</file>