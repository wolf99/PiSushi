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9BE" w:rsidRDefault="00C723E7" w:rsidP="00C36A8D">
      <w:pPr>
        <w:pStyle w:val="SushiNormal"/>
        <w:rPr>
          <w:rStyle w:val="SushiSectionNumber"/>
          <w:rFonts w:ascii="Arial" w:eastAsia="Arial" w:hAnsi="Arial" w:cs="Arial"/>
          <w:i/>
          <w:color w:val="58595B"/>
          <w:sz w:val="24"/>
          <w:shd w:val="clear" w:color="auto" w:fill="auto"/>
        </w:rPr>
      </w:pPr>
      <w:r>
        <w:rPr>
          <w:rStyle w:val="SushiSectionNumber"/>
        </w:rPr>
        <w:t>1</w:t>
      </w:r>
      <w:r w:rsidR="00CD29EA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 </w:t>
      </w:r>
      <w:r w:rsidR="007F0AB0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Before powering on the Pi, connect the </w:t>
      </w:r>
      <w:r w:rsidR="0061506A">
        <w:rPr>
          <w:rStyle w:val="SushiSectionHighlightChar"/>
        </w:rPr>
        <w:t>S</w:t>
      </w:r>
      <w:r w:rsidR="007F0AB0" w:rsidRPr="00B776B6">
        <w:rPr>
          <w:rStyle w:val="SushiSectionHighlightChar"/>
        </w:rPr>
        <w:t>ense HAT</w:t>
      </w:r>
      <w:r w:rsidR="007F0AB0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 to the Pi. Start the Pi and once booted, open Python3</w:t>
      </w:r>
      <w:r w:rsidR="006809BE" w:rsidRPr="006809BE">
        <w:rPr>
          <w:rStyle w:val="SushiSectionNumber"/>
          <w:rFonts w:ascii="Arial" w:eastAsia="Arial" w:hAnsi="Arial" w:cs="Arial"/>
          <w:i/>
          <w:color w:val="58595B"/>
          <w:sz w:val="24"/>
          <w:shd w:val="clear" w:color="auto" w:fill="auto"/>
        </w:rPr>
        <w:t>.</w:t>
      </w:r>
    </w:p>
    <w:p w:rsidR="00C36A8D" w:rsidRDefault="006809BE" w:rsidP="006809BE">
      <w:pPr>
        <w:pStyle w:val="SushiNormal"/>
        <w:jc w:val="center"/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</w:pPr>
      <w:r>
        <w:rPr>
          <w:rStyle w:val="SushiSectionNumber"/>
          <w:rFonts w:ascii="Arial" w:eastAsia="Arial" w:hAnsi="Arial" w:cs="Arial"/>
          <w:noProof/>
          <w:color w:val="58595B"/>
          <w:sz w:val="24"/>
          <w:shd w:val="clear" w:color="auto" w:fill="auto"/>
          <w:lang w:val="en-IE" w:eastAsia="en-IE"/>
        </w:rPr>
        <w:drawing>
          <wp:inline distT="0" distB="0" distL="0" distR="0">
            <wp:extent cx="4406400" cy="2052000"/>
            <wp:effectExtent l="19050" t="19050" r="13335" b="24765"/>
            <wp:docPr id="6" name="Picture 6" descr="C:\Users\Toby\Documents\coderdojodl\Pi Sushi\images\18 python 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Documents\coderdojodl\Pi Sushi\images\18 python she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00" cy="205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1D84" w:rsidRDefault="00EB1F8E" w:rsidP="00734CA5">
      <w:pPr>
        <w:pStyle w:val="SushiNormal"/>
        <w:rPr>
          <w:rStyle w:val="SushiNormalChar"/>
        </w:rPr>
      </w:pPr>
      <w:r>
        <w:rPr>
          <w:rStyle w:val="SushiSectionNumber"/>
        </w:rPr>
        <w:t>2</w:t>
      </w:r>
      <w:r w:rsidR="00891D84">
        <w:rPr>
          <w:rStyle w:val="SushiNormalChar"/>
        </w:rPr>
        <w:t xml:space="preserve"> </w:t>
      </w:r>
      <w:r w:rsidR="007F0AB0">
        <w:rPr>
          <w:rStyle w:val="SushiNormalChar"/>
        </w:rPr>
        <w:t xml:space="preserve">From the python shell open a new window (File &gt; New Window). Start by saving this new file to </w:t>
      </w:r>
      <w:r w:rsidR="00B776B6">
        <w:rPr>
          <w:rStyle w:val="SushiNormalChar"/>
        </w:rPr>
        <w:t xml:space="preserve">the home directory as </w:t>
      </w:r>
      <w:r w:rsidR="00AF7314">
        <w:rPr>
          <w:rStyle w:val="SushiSectionHighlightChar"/>
        </w:rPr>
        <w:t>rainbow</w:t>
      </w:r>
      <w:r w:rsidR="007F0AB0" w:rsidRPr="00B776B6">
        <w:rPr>
          <w:rStyle w:val="SushiSectionHighlightChar"/>
        </w:rPr>
        <w:t>.py</w:t>
      </w:r>
      <w:r w:rsidR="007F0AB0">
        <w:rPr>
          <w:rStyle w:val="SushiNormalChar"/>
        </w:rPr>
        <w:t xml:space="preserve">. Then </w:t>
      </w:r>
      <w:r w:rsidR="0061506A">
        <w:rPr>
          <w:rStyle w:val="SushiNormalChar"/>
        </w:rPr>
        <w:t xml:space="preserve">start by </w:t>
      </w:r>
      <w:r w:rsidR="007F0AB0">
        <w:rPr>
          <w:rStyle w:val="SushiNormalChar"/>
        </w:rPr>
        <w:t>enter</w:t>
      </w:r>
      <w:r w:rsidR="0061506A">
        <w:rPr>
          <w:rStyle w:val="SushiNormalChar"/>
        </w:rPr>
        <w:t>ing</w:t>
      </w:r>
      <w:r w:rsidR="007F0AB0">
        <w:rPr>
          <w:rStyle w:val="SushiNormalChar"/>
        </w:rPr>
        <w:t xml:space="preserve"> the following lines of code</w:t>
      </w:r>
      <w:r w:rsidR="0061506A">
        <w:rPr>
          <w:rStyle w:val="SushiNormalChar"/>
        </w:rPr>
        <w:t xml:space="preserve">. These import the Sense HAT software and create a </w:t>
      </w:r>
      <w:r w:rsidR="0061506A" w:rsidRPr="0061506A">
        <w:rPr>
          <w:rStyle w:val="SushiSectionHighlightChar"/>
        </w:rPr>
        <w:t>sense</w:t>
      </w:r>
      <w:r w:rsidR="0061506A">
        <w:rPr>
          <w:rStyle w:val="SushiNormalChar"/>
        </w:rPr>
        <w:t xml:space="preserve"> object.</w:t>
      </w:r>
      <w:r w:rsidR="004C201F">
        <w:rPr>
          <w:rStyle w:val="SushiNormalChar"/>
        </w:rPr>
        <w:t xml:space="preserve"> The third line makes sure the display is clear to begin with.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9016"/>
      </w:tblGrid>
      <w:tr w:rsidR="00E77AC0" w:rsidTr="000A7E11">
        <w:trPr>
          <w:trHeight w:val="249"/>
        </w:trPr>
        <w:tc>
          <w:tcPr>
            <w:tcW w:w="9016" w:type="dxa"/>
            <w:shd w:val="clear" w:color="auto" w:fill="FFFFFF" w:themeFill="background1"/>
            <w:vAlign w:val="center"/>
          </w:tcPr>
          <w:p w:rsidR="007F0AB0" w:rsidRDefault="007F0AB0" w:rsidP="007F0AB0">
            <w:pPr>
              <w:pStyle w:val="SushiTerminal"/>
              <w:spacing w:after="0"/>
              <w:ind w:right="-227"/>
              <w:rPr>
                <w:rFonts w:ascii="Consolas" w:hAnsi="Consolas" w:cs="Consolas"/>
                <w:color w:val="auto"/>
              </w:rPr>
            </w:pPr>
            <w:r>
              <w:rPr>
                <w:rFonts w:ascii="Consolas" w:hAnsi="Consolas" w:cs="Consolas"/>
                <w:color w:val="2E74B5" w:themeColor="accent1" w:themeShade="BF"/>
              </w:rPr>
              <w:t xml:space="preserve">from </w:t>
            </w:r>
            <w:proofErr w:type="spellStart"/>
            <w:r w:rsidRPr="007F0AB0">
              <w:rPr>
                <w:rFonts w:ascii="Consolas" w:hAnsi="Consolas" w:cs="Consolas"/>
                <w:color w:val="auto"/>
              </w:rPr>
              <w:t>sense_hat</w:t>
            </w:r>
            <w:proofErr w:type="spellEnd"/>
            <w:r>
              <w:rPr>
                <w:rFonts w:ascii="Consolas" w:hAnsi="Consolas" w:cs="Consolas"/>
                <w:color w:val="2E74B5" w:themeColor="accent1" w:themeShade="BF"/>
              </w:rPr>
              <w:t xml:space="preserve"> import </w:t>
            </w:r>
            <w:proofErr w:type="spellStart"/>
            <w:r>
              <w:rPr>
                <w:rFonts w:ascii="Consolas" w:hAnsi="Consolas" w:cs="Consolas"/>
                <w:color w:val="auto"/>
              </w:rPr>
              <w:t>SenseHat</w:t>
            </w:r>
            <w:proofErr w:type="spellEnd"/>
          </w:p>
          <w:p w:rsidR="004C201F" w:rsidRDefault="007F0AB0" w:rsidP="007F0AB0">
            <w:pPr>
              <w:pStyle w:val="SushiTerminal"/>
              <w:spacing w:after="0"/>
              <w:ind w:right="-227"/>
              <w:rPr>
                <w:rFonts w:ascii="Consolas" w:hAnsi="Consolas" w:cs="Consolas"/>
                <w:color w:val="AEAAAA" w:themeColor="background2" w:themeShade="BF"/>
              </w:rPr>
            </w:pPr>
            <w:r>
              <w:rPr>
                <w:rFonts w:ascii="Consolas" w:hAnsi="Consolas" w:cs="Consolas"/>
                <w:color w:val="auto"/>
              </w:rPr>
              <w:t xml:space="preserve">sense </w:t>
            </w:r>
            <w:r w:rsidRPr="007F0AB0">
              <w:rPr>
                <w:rFonts w:ascii="Consolas" w:hAnsi="Consolas" w:cs="Consolas"/>
                <w:color w:val="C45911" w:themeColor="accent2" w:themeShade="BF"/>
              </w:rPr>
              <w:t>=</w:t>
            </w:r>
            <w:r>
              <w:rPr>
                <w:rFonts w:ascii="Consolas" w:hAnsi="Consolas" w:cs="Consolas"/>
                <w:color w:val="auto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uto"/>
              </w:rPr>
              <w:t>SenseHat</w:t>
            </w:r>
            <w:proofErr w:type="spellEnd"/>
            <w:r w:rsidRPr="007F0AB0">
              <w:rPr>
                <w:rFonts w:ascii="Consolas" w:hAnsi="Consolas" w:cs="Consolas"/>
                <w:color w:val="AEAAAA" w:themeColor="background2" w:themeShade="BF"/>
              </w:rPr>
              <w:t>()</w:t>
            </w:r>
          </w:p>
          <w:p w:rsidR="004C201F" w:rsidRPr="004C201F" w:rsidRDefault="004C201F" w:rsidP="007F0AB0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 w:rsidRPr="004C201F">
              <w:rPr>
                <w:rFonts w:ascii="Consolas" w:hAnsi="Consolas" w:cs="Consolas"/>
                <w:color w:val="auto"/>
              </w:rPr>
              <w:t>sense</w:t>
            </w:r>
            <w:r w:rsidRPr="008C4416">
              <w:rPr>
                <w:rFonts w:ascii="Consolas" w:hAnsi="Consolas" w:cs="Consolas"/>
                <w:color w:val="AEAAAA" w:themeColor="background2" w:themeShade="BF"/>
              </w:rPr>
              <w:t>.</w:t>
            </w:r>
            <w:r w:rsidRPr="004C201F">
              <w:rPr>
                <w:rFonts w:ascii="Consolas" w:hAnsi="Consolas" w:cs="Consolas"/>
                <w:color w:val="auto"/>
              </w:rPr>
              <w:t>clear</w:t>
            </w:r>
            <w:proofErr w:type="spellEnd"/>
            <w:r>
              <w:rPr>
                <w:rFonts w:ascii="Consolas" w:hAnsi="Consolas" w:cs="Consolas"/>
                <w:color w:val="AEAAAA" w:themeColor="background2" w:themeShade="BF"/>
              </w:rPr>
              <w:t>()</w:t>
            </w:r>
          </w:p>
        </w:tc>
      </w:tr>
    </w:tbl>
    <w:p w:rsidR="004C201F" w:rsidRDefault="004C201F" w:rsidP="004C201F">
      <w:pPr>
        <w:pStyle w:val="SushiNormal"/>
        <w:jc w:val="center"/>
        <w:rPr>
          <w:rStyle w:val="SushiNormalChar"/>
        </w:rPr>
      </w:pPr>
    </w:p>
    <w:p w:rsidR="004C201F" w:rsidRDefault="004C201F" w:rsidP="004C201F">
      <w:pPr>
        <w:pStyle w:val="SushiNormal"/>
        <w:rPr>
          <w:rStyle w:val="SushiNormalChar"/>
        </w:rPr>
      </w:pPr>
      <w:r>
        <w:rPr>
          <w:rStyle w:val="SushiSectionNumber"/>
        </w:rPr>
        <w:t>2</w:t>
      </w:r>
      <w:r>
        <w:rPr>
          <w:rStyle w:val="SushiNormalChar"/>
        </w:rPr>
        <w:t xml:space="preserve"> </w:t>
      </w:r>
      <w:r w:rsidR="00AF7314">
        <w:rPr>
          <w:rStyle w:val="SushiNormalChar"/>
        </w:rPr>
        <w:t xml:space="preserve">In smiley.py we previously set the </w:t>
      </w:r>
      <w:proofErr w:type="spellStart"/>
      <w:r w:rsidR="00AF7314">
        <w:rPr>
          <w:rStyle w:val="SushiNormalChar"/>
        </w:rPr>
        <w:t>colours</w:t>
      </w:r>
      <w:proofErr w:type="spellEnd"/>
      <w:r w:rsidR="00AF7314">
        <w:rPr>
          <w:rStyle w:val="SushiNormalChar"/>
        </w:rPr>
        <w:t xml:space="preserve"> of individual pixels</w:t>
      </w:r>
      <w:r w:rsidR="00F36AF4">
        <w:rPr>
          <w:rStyle w:val="SushiNormalChar"/>
        </w:rPr>
        <w:t xml:space="preserve"> using the </w:t>
      </w:r>
      <w:proofErr w:type="spellStart"/>
      <w:r w:rsidR="00F36AF4" w:rsidRPr="00F36AF4">
        <w:rPr>
          <w:rStyle w:val="SushiSectionHighlightChar"/>
        </w:rPr>
        <w:t>sense.set_pixel</w:t>
      </w:r>
      <w:proofErr w:type="spellEnd"/>
      <w:r w:rsidR="00F36AF4">
        <w:rPr>
          <w:rStyle w:val="SushiNormalChar"/>
        </w:rPr>
        <w:t xml:space="preserve"> method</w:t>
      </w:r>
      <w:r w:rsidR="00AF7314">
        <w:rPr>
          <w:rStyle w:val="SushiNormalChar"/>
        </w:rPr>
        <w:t>. This is slow and complex</w:t>
      </w:r>
      <w:r w:rsidR="00206C50">
        <w:rPr>
          <w:rStyle w:val="SushiNormalChar"/>
        </w:rPr>
        <w:t xml:space="preserve"> to do for every single pixel</w:t>
      </w:r>
      <w:r w:rsidR="00AF7314">
        <w:rPr>
          <w:rStyle w:val="SushiNormalChar"/>
        </w:rPr>
        <w:t xml:space="preserve">. Instead we can define some </w:t>
      </w:r>
      <w:r w:rsidR="00AF7314" w:rsidRPr="00AF7314">
        <w:rPr>
          <w:rStyle w:val="SushiSectionHighlightChar"/>
        </w:rPr>
        <w:t>variables</w:t>
      </w:r>
      <w:r w:rsidR="00AF7314">
        <w:rPr>
          <w:rStyle w:val="SushiNormalChar"/>
        </w:rPr>
        <w:t xml:space="preserve"> to make a colour palette. In the code below we define</w:t>
      </w:r>
      <w:r w:rsidR="00206C50">
        <w:rPr>
          <w:rStyle w:val="SushiNormalChar"/>
        </w:rPr>
        <w:t xml:space="preserve"> variables for</w:t>
      </w:r>
      <w:r w:rsidR="00AF7314">
        <w:rPr>
          <w:rStyle w:val="SushiNormalChar"/>
        </w:rPr>
        <w:t xml:space="preserve"> the seven </w:t>
      </w:r>
      <w:proofErr w:type="spellStart"/>
      <w:r w:rsidR="00AF7314">
        <w:rPr>
          <w:rStyle w:val="SushiNormalChar"/>
        </w:rPr>
        <w:t>colours</w:t>
      </w:r>
      <w:proofErr w:type="spellEnd"/>
      <w:r w:rsidR="00AF7314">
        <w:rPr>
          <w:rStyle w:val="SushiNormalChar"/>
        </w:rPr>
        <w:t xml:space="preserve"> of the rainbow</w:t>
      </w:r>
      <w:r>
        <w:rPr>
          <w:rStyle w:val="SushiNormalChar"/>
        </w:rPr>
        <w:t xml:space="preserve">. The </w:t>
      </w:r>
      <w:proofErr w:type="spellStart"/>
      <w:r>
        <w:rPr>
          <w:rStyle w:val="SushiNormalChar"/>
        </w:rPr>
        <w:t>colours</w:t>
      </w:r>
      <w:proofErr w:type="spellEnd"/>
      <w:r>
        <w:rPr>
          <w:rStyle w:val="SushiNormalChar"/>
        </w:rPr>
        <w:t xml:space="preserve"> are set using </w:t>
      </w:r>
      <w:r w:rsidRPr="00AF7314">
        <w:t>RGB</w:t>
      </w:r>
      <w:r>
        <w:rPr>
          <w:rStyle w:val="SushiNormalChar"/>
        </w:rPr>
        <w:t xml:space="preserve"> (Red Green Blue)</w:t>
      </w:r>
      <w:r w:rsidR="008C4416">
        <w:rPr>
          <w:rStyle w:val="SushiNormalChar"/>
        </w:rPr>
        <w:t xml:space="preserve"> values.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9016"/>
      </w:tblGrid>
      <w:tr w:rsidR="004C201F" w:rsidTr="005668C7">
        <w:trPr>
          <w:trHeight w:val="249"/>
        </w:trPr>
        <w:tc>
          <w:tcPr>
            <w:tcW w:w="9016" w:type="dxa"/>
            <w:shd w:val="clear" w:color="auto" w:fill="FFFFFF" w:themeFill="background1"/>
            <w:vAlign w:val="center"/>
          </w:tcPr>
          <w:p w:rsidR="004C201F" w:rsidRDefault="00AF7314" w:rsidP="005668C7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r>
              <w:rPr>
                <w:rStyle w:val="SushiNormalChar"/>
                <w:rFonts w:ascii="Consolas" w:hAnsi="Consolas" w:cs="Consolas"/>
                <w:color w:val="auto"/>
              </w:rPr>
              <w:t xml:space="preserve">r </w:t>
            </w:r>
            <w:r w:rsidRPr="007F0AB0">
              <w:rPr>
                <w:rFonts w:ascii="Consolas" w:hAnsi="Consolas" w:cs="Consolas"/>
                <w:color w:val="C45911" w:themeColor="accent2" w:themeShade="BF"/>
              </w:rPr>
              <w:t>=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 xml:space="preserve"> </w:t>
            </w:r>
            <w:r w:rsidR="004C201F"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[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="004C201F"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="004C201F"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="004C201F"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</w:t>
            </w:r>
          </w:p>
          <w:p w:rsidR="008C4416" w:rsidRDefault="00AF7314" w:rsidP="008C4416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r>
              <w:rPr>
                <w:rStyle w:val="SushiNormalChar"/>
                <w:rFonts w:ascii="Consolas" w:hAnsi="Consolas" w:cs="Consolas"/>
                <w:color w:val="auto"/>
              </w:rPr>
              <w:t xml:space="preserve">o </w:t>
            </w:r>
            <w:r w:rsidRPr="007F0AB0">
              <w:rPr>
                <w:rFonts w:ascii="Consolas" w:hAnsi="Consolas" w:cs="Consolas"/>
                <w:color w:val="C45911" w:themeColor="accent2" w:themeShade="BF"/>
              </w:rPr>
              <w:t>=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 xml:space="preserve"> </w:t>
            </w:r>
            <w:r w:rsidR="008C4416"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[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="008C4416"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127</w:t>
            </w:r>
            <w:r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</w:t>
            </w:r>
          </w:p>
          <w:p w:rsidR="008C4416" w:rsidRDefault="00AF7314" w:rsidP="008C4416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r>
              <w:rPr>
                <w:rStyle w:val="SushiNormalChar"/>
                <w:rFonts w:ascii="Consolas" w:hAnsi="Consolas" w:cs="Consolas"/>
                <w:color w:val="auto"/>
              </w:rPr>
              <w:t xml:space="preserve">y </w:t>
            </w:r>
            <w:r w:rsidRPr="007F0AB0">
              <w:rPr>
                <w:rFonts w:ascii="Consolas" w:hAnsi="Consolas" w:cs="Consolas"/>
                <w:color w:val="C45911" w:themeColor="accent2" w:themeShade="BF"/>
              </w:rPr>
              <w:t>=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 xml:space="preserve"> </w:t>
            </w:r>
            <w:r w:rsidR="008C4416"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[</w:t>
            </w:r>
            <w:r w:rsidR="008C4416"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="008C4416"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="008C4416"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="008C4416"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</w:t>
            </w:r>
          </w:p>
          <w:p w:rsidR="008C4416" w:rsidRDefault="00AF7314" w:rsidP="008C4416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r>
              <w:rPr>
                <w:rStyle w:val="SushiNormalChar"/>
                <w:rFonts w:ascii="Consolas" w:hAnsi="Consolas" w:cs="Consolas"/>
                <w:color w:val="auto"/>
              </w:rPr>
              <w:t xml:space="preserve">g </w:t>
            </w:r>
            <w:r w:rsidRPr="007F0AB0">
              <w:rPr>
                <w:rFonts w:ascii="Consolas" w:hAnsi="Consolas" w:cs="Consolas"/>
                <w:color w:val="C45911" w:themeColor="accent2" w:themeShade="BF"/>
              </w:rPr>
              <w:t>=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 xml:space="preserve"> </w:t>
            </w:r>
            <w:r w:rsidR="008C4416"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[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="008C4416"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="008C4416"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="008C4416"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</w:t>
            </w:r>
          </w:p>
          <w:p w:rsidR="008C4416" w:rsidRDefault="00AF7314" w:rsidP="008C4416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r>
              <w:rPr>
                <w:rStyle w:val="SushiNormalChar"/>
                <w:rFonts w:ascii="Consolas" w:hAnsi="Consolas" w:cs="Consolas"/>
                <w:color w:val="auto"/>
              </w:rPr>
              <w:t xml:space="preserve">b </w:t>
            </w:r>
            <w:r w:rsidRPr="007F0AB0">
              <w:rPr>
                <w:rFonts w:ascii="Consolas" w:hAnsi="Consolas" w:cs="Consolas"/>
                <w:color w:val="C45911" w:themeColor="accent2" w:themeShade="BF"/>
              </w:rPr>
              <w:t>=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 xml:space="preserve"> </w:t>
            </w:r>
            <w:r w:rsidR="008C4416"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[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 xml:space="preserve"> </w:t>
            </w:r>
            <w:r w:rsidR="008C4416"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="008C4416"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</w:t>
            </w:r>
          </w:p>
          <w:p w:rsidR="008C4416" w:rsidRDefault="00AF7314" w:rsidP="008C4416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>
              <w:rPr>
                <w:rStyle w:val="SushiNormalChar"/>
                <w:rFonts w:ascii="Consolas" w:hAnsi="Consolas" w:cs="Consolas"/>
                <w:color w:val="auto"/>
              </w:rPr>
              <w:t>i</w:t>
            </w:r>
            <w:proofErr w:type="spellEnd"/>
            <w:r>
              <w:rPr>
                <w:rStyle w:val="SushiNormalChar"/>
                <w:rFonts w:ascii="Consolas" w:hAnsi="Consolas" w:cs="Consolas"/>
                <w:color w:val="auto"/>
              </w:rPr>
              <w:t xml:space="preserve"> </w:t>
            </w:r>
            <w:r w:rsidRPr="007F0AB0">
              <w:rPr>
                <w:rFonts w:ascii="Consolas" w:hAnsi="Consolas" w:cs="Consolas"/>
                <w:color w:val="C45911" w:themeColor="accent2" w:themeShade="BF"/>
              </w:rPr>
              <w:t>=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 xml:space="preserve"> </w:t>
            </w:r>
            <w:r w:rsidR="008C4416"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[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7</w:t>
            </w:r>
            <w:r w:rsidR="008C4416">
              <w:rPr>
                <w:rStyle w:val="SushiNormalChar"/>
                <w:rFonts w:ascii="Consolas" w:hAnsi="Consolas" w:cs="Consolas"/>
                <w:color w:val="990033"/>
              </w:rPr>
              <w:t>5</w:t>
            </w:r>
            <w:r w:rsidR="008C4416"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="008C4416"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="008C4416"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130</w:t>
            </w:r>
            <w:r w:rsidR="008C4416"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</w:t>
            </w:r>
          </w:p>
          <w:p w:rsidR="008C4416" w:rsidRDefault="00AF7314" w:rsidP="008C4416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r>
              <w:rPr>
                <w:rStyle w:val="SushiNormalChar"/>
                <w:rFonts w:ascii="Consolas" w:hAnsi="Consolas" w:cs="Consolas"/>
                <w:color w:val="auto"/>
              </w:rPr>
              <w:t xml:space="preserve">v </w:t>
            </w:r>
            <w:r w:rsidRPr="007F0AB0">
              <w:rPr>
                <w:rFonts w:ascii="Consolas" w:hAnsi="Consolas" w:cs="Consolas"/>
                <w:color w:val="C45911" w:themeColor="accent2" w:themeShade="BF"/>
              </w:rPr>
              <w:t>=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 xml:space="preserve"> </w:t>
            </w:r>
            <w:r w:rsidR="008C4416"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[</w:t>
            </w:r>
            <w:r w:rsidR="00454CC4">
              <w:rPr>
                <w:rStyle w:val="SushiNormalChar"/>
                <w:rFonts w:ascii="Consolas" w:hAnsi="Consolas" w:cs="Consolas"/>
                <w:color w:val="990033"/>
              </w:rPr>
              <w:t>159</w:t>
            </w:r>
            <w:r w:rsidR="008C4416"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="008C4416"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="008C4416"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="00454CC4"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="008C4416"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</w:t>
            </w:r>
          </w:p>
          <w:p w:rsidR="008C4416" w:rsidRPr="008C4416" w:rsidRDefault="00AF7314" w:rsidP="00AF7314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r>
              <w:rPr>
                <w:rStyle w:val="SushiNormalChar"/>
                <w:rFonts w:ascii="Consolas" w:hAnsi="Consolas" w:cs="Consolas"/>
                <w:color w:val="auto"/>
              </w:rPr>
              <w:t xml:space="preserve">e </w:t>
            </w:r>
            <w:r w:rsidRPr="007F0AB0">
              <w:rPr>
                <w:rFonts w:ascii="Consolas" w:hAnsi="Consolas" w:cs="Consolas"/>
                <w:color w:val="C45911" w:themeColor="accent2" w:themeShade="BF"/>
              </w:rPr>
              <w:t>=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 xml:space="preserve"> </w:t>
            </w:r>
            <w:r w:rsidR="008C4416"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[</w:t>
            </w:r>
            <w:r w:rsidR="00454CC4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="008C4416"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="008C4416"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="008C4416"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="008C4416"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</w:t>
            </w:r>
            <w:r w:rsidRPr="00AF7314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 # e stands for empty/black</w:t>
            </w:r>
          </w:p>
        </w:tc>
      </w:tr>
    </w:tbl>
    <w:p w:rsidR="004C201F" w:rsidRDefault="004C201F" w:rsidP="004C201F">
      <w:pPr>
        <w:pStyle w:val="SushiNormal"/>
        <w:rPr>
          <w:rStyle w:val="SushiNormalChar"/>
        </w:rPr>
      </w:pPr>
    </w:p>
    <w:p w:rsidR="005F3982" w:rsidRDefault="00EB1F8E" w:rsidP="00206C50">
      <w:pPr>
        <w:pStyle w:val="SushiNormal"/>
        <w:rPr>
          <w:rStyle w:val="SushiNormalChar"/>
        </w:rPr>
      </w:pPr>
      <w:r>
        <w:rPr>
          <w:rStyle w:val="SushiSectionNumber"/>
        </w:rPr>
        <w:lastRenderedPageBreak/>
        <w:t>4</w:t>
      </w:r>
      <w:r w:rsidR="00B6723C">
        <w:rPr>
          <w:rStyle w:val="SushiNormalChar"/>
        </w:rPr>
        <w:t xml:space="preserve"> </w:t>
      </w:r>
      <w:r w:rsidR="00206C50">
        <w:rPr>
          <w:rStyle w:val="SushiNormalChar"/>
        </w:rPr>
        <w:t>You can then describe a matrix by creating 2D list of colour names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9016"/>
      </w:tblGrid>
      <w:tr w:rsidR="00206C50" w:rsidTr="001121CD">
        <w:trPr>
          <w:trHeight w:val="249"/>
        </w:trPr>
        <w:tc>
          <w:tcPr>
            <w:tcW w:w="9016" w:type="dxa"/>
            <w:shd w:val="clear" w:color="auto" w:fill="FFFFFF" w:themeFill="background1"/>
            <w:vAlign w:val="center"/>
          </w:tcPr>
          <w:p w:rsidR="00F36AF4" w:rsidRDefault="00206C50" w:rsidP="001121CD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r>
              <w:rPr>
                <w:rStyle w:val="SushiNormalChar"/>
                <w:rFonts w:ascii="Consolas" w:hAnsi="Consolas" w:cs="Consolas"/>
                <w:color w:val="auto"/>
              </w:rPr>
              <w:t xml:space="preserve">image </w:t>
            </w:r>
            <w:r w:rsidRPr="007F0AB0">
              <w:rPr>
                <w:rFonts w:ascii="Consolas" w:hAnsi="Consolas" w:cs="Consolas"/>
                <w:color w:val="C45911" w:themeColor="accent2" w:themeShade="BF"/>
              </w:rPr>
              <w:t>=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 xml:space="preserve"> 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[</w:t>
            </w:r>
          </w:p>
          <w:p w:rsidR="00F36AF4" w:rsidRDefault="00F36AF4" w:rsidP="001121CD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r>
              <w:rPr>
                <w:rStyle w:val="SushiNormalChar"/>
                <w:rFonts w:ascii="Consolas" w:hAnsi="Consolas" w:cs="Consolas"/>
                <w:color w:val="990033"/>
              </w:rPr>
              <w:t>e</w:t>
            </w:r>
            <w:r w:rsidR="00206C50"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e</w:t>
            </w:r>
            <w:r w:rsidR="00206C50"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</w:t>
            </w:r>
          </w:p>
          <w:p w:rsidR="00F36AF4" w:rsidRDefault="00F36AF4" w:rsidP="00F36AF4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r>
              <w:rPr>
                <w:rStyle w:val="SushiNormalChar"/>
                <w:rFonts w:ascii="Consolas" w:hAnsi="Consolas" w:cs="Consolas"/>
                <w:color w:val="990033"/>
              </w:rPr>
              <w:t>r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r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r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r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r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r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r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r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</w:t>
            </w:r>
          </w:p>
          <w:p w:rsidR="00F36AF4" w:rsidRDefault="00F36AF4" w:rsidP="00F36AF4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r>
              <w:rPr>
                <w:rStyle w:val="SushiNormalChar"/>
                <w:rFonts w:ascii="Consolas" w:hAnsi="Consolas" w:cs="Consolas"/>
                <w:color w:val="990033"/>
              </w:rPr>
              <w:t>o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o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o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o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o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o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o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o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</w:t>
            </w:r>
          </w:p>
          <w:p w:rsidR="00F36AF4" w:rsidRDefault="00F36AF4" w:rsidP="00F36AF4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r>
              <w:rPr>
                <w:rStyle w:val="SushiNormalChar"/>
                <w:rFonts w:ascii="Consolas" w:hAnsi="Consolas" w:cs="Consolas"/>
                <w:color w:val="990033"/>
              </w:rPr>
              <w:t>y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y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y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y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y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y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y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y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</w:t>
            </w:r>
          </w:p>
          <w:p w:rsidR="00F36AF4" w:rsidRDefault="00F36AF4" w:rsidP="00F36AF4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r>
              <w:rPr>
                <w:rStyle w:val="SushiNormalChar"/>
                <w:rFonts w:ascii="Consolas" w:hAnsi="Consolas" w:cs="Consolas"/>
                <w:color w:val="990033"/>
              </w:rPr>
              <w:t>g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g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g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g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g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g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g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g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</w:t>
            </w:r>
          </w:p>
          <w:p w:rsidR="00F36AF4" w:rsidRDefault="00F36AF4" w:rsidP="00F36AF4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r>
              <w:rPr>
                <w:rStyle w:val="SushiNormalChar"/>
                <w:rFonts w:ascii="Consolas" w:hAnsi="Consolas" w:cs="Consolas"/>
                <w:color w:val="990033"/>
              </w:rPr>
              <w:t>b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b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b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b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b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b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b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b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</w:t>
            </w:r>
          </w:p>
          <w:p w:rsidR="00F36AF4" w:rsidRDefault="00F36AF4" w:rsidP="00F36AF4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>
              <w:rPr>
                <w:rStyle w:val="SushiNormalChar"/>
                <w:rFonts w:ascii="Consolas" w:hAnsi="Consolas" w:cs="Consolas"/>
                <w:color w:val="990033"/>
              </w:rPr>
              <w:t>i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proofErr w:type="spellStart"/>
            <w:r>
              <w:rPr>
                <w:rStyle w:val="SushiNormalChar"/>
                <w:rFonts w:ascii="Consolas" w:hAnsi="Consolas" w:cs="Consolas"/>
                <w:color w:val="990033"/>
              </w:rPr>
              <w:t>i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proofErr w:type="spellStart"/>
            <w:r>
              <w:rPr>
                <w:rStyle w:val="SushiNormalChar"/>
                <w:rFonts w:ascii="Consolas" w:hAnsi="Consolas" w:cs="Consolas"/>
                <w:color w:val="990033"/>
              </w:rPr>
              <w:t>i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proofErr w:type="spellStart"/>
            <w:r>
              <w:rPr>
                <w:rStyle w:val="SushiNormalChar"/>
                <w:rFonts w:ascii="Consolas" w:hAnsi="Consolas" w:cs="Consolas"/>
                <w:color w:val="990033"/>
              </w:rPr>
              <w:t>i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proofErr w:type="spellStart"/>
            <w:r>
              <w:rPr>
                <w:rStyle w:val="SushiNormalChar"/>
                <w:rFonts w:ascii="Consolas" w:hAnsi="Consolas" w:cs="Consolas"/>
                <w:color w:val="990033"/>
              </w:rPr>
              <w:t>i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proofErr w:type="spellStart"/>
            <w:r>
              <w:rPr>
                <w:rStyle w:val="SushiNormalChar"/>
                <w:rFonts w:ascii="Consolas" w:hAnsi="Consolas" w:cs="Consolas"/>
                <w:color w:val="990033"/>
              </w:rPr>
              <w:t>i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proofErr w:type="spellStart"/>
            <w:r>
              <w:rPr>
                <w:rStyle w:val="SushiNormalChar"/>
                <w:rFonts w:ascii="Consolas" w:hAnsi="Consolas" w:cs="Consolas"/>
                <w:color w:val="990033"/>
              </w:rPr>
              <w:t>i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proofErr w:type="spellStart"/>
            <w:r>
              <w:rPr>
                <w:rStyle w:val="SushiNormalChar"/>
                <w:rFonts w:ascii="Consolas" w:hAnsi="Consolas" w:cs="Consolas"/>
                <w:color w:val="990033"/>
              </w:rPr>
              <w:t>i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</w:t>
            </w:r>
          </w:p>
          <w:p w:rsidR="00F36AF4" w:rsidRDefault="00F36AF4" w:rsidP="001121CD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r>
              <w:rPr>
                <w:rStyle w:val="SushiNormalChar"/>
                <w:rFonts w:ascii="Consolas" w:hAnsi="Consolas" w:cs="Consolas"/>
                <w:color w:val="990033"/>
              </w:rPr>
              <w:t>v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v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v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v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v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v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v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v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</w:t>
            </w:r>
          </w:p>
          <w:p w:rsidR="00206C50" w:rsidRPr="00F36AF4" w:rsidRDefault="00206C50" w:rsidP="001121CD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r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</w:t>
            </w:r>
            <w:r w:rsidR="00F36AF4" w:rsidRPr="00AF7314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 </w:t>
            </w:r>
          </w:p>
        </w:tc>
      </w:tr>
    </w:tbl>
    <w:p w:rsidR="00181E73" w:rsidRDefault="00181E73" w:rsidP="00B3262E">
      <w:pPr>
        <w:pStyle w:val="SushiNormal"/>
        <w:rPr>
          <w:rStyle w:val="SushiNormalChar"/>
        </w:rPr>
      </w:pPr>
    </w:p>
    <w:p w:rsidR="00F36AF4" w:rsidRDefault="00B166E6" w:rsidP="00B3262E">
      <w:pPr>
        <w:pStyle w:val="SushiNormal"/>
        <w:rPr>
          <w:rStyle w:val="SushiNormalChar"/>
        </w:rPr>
      </w:pPr>
      <w:r>
        <w:rPr>
          <w:rStyle w:val="SushiSectionNumber"/>
        </w:rPr>
        <w:t>5</w:t>
      </w:r>
      <w:r w:rsidR="00B6723C">
        <w:rPr>
          <w:rStyle w:val="SushiNormalChar"/>
        </w:rPr>
        <w:t xml:space="preserve"> </w:t>
      </w:r>
      <w:r w:rsidR="00F36AF4">
        <w:rPr>
          <w:rStyle w:val="SushiNormalChar"/>
        </w:rPr>
        <w:t xml:space="preserve">You can then give the </w:t>
      </w:r>
      <w:r w:rsidR="00F36AF4" w:rsidRPr="00F36AF4">
        <w:rPr>
          <w:rStyle w:val="SushiSectionHighlightChar"/>
        </w:rPr>
        <w:t>image</w:t>
      </w:r>
      <w:r w:rsidR="00F36AF4">
        <w:rPr>
          <w:rStyle w:val="SushiNormalChar"/>
        </w:rPr>
        <w:t xml:space="preserve"> list to the </w:t>
      </w:r>
      <w:proofErr w:type="spellStart"/>
      <w:r w:rsidR="00F36AF4" w:rsidRPr="00F36AF4">
        <w:rPr>
          <w:rStyle w:val="SushiSectionHighlightChar"/>
        </w:rPr>
        <w:t>sense.set_pixels</w:t>
      </w:r>
      <w:proofErr w:type="spellEnd"/>
      <w:r w:rsidR="00F36AF4">
        <w:rPr>
          <w:rStyle w:val="SushiNormalChar"/>
        </w:rPr>
        <w:t xml:space="preserve"> method and draw the image.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9016"/>
      </w:tblGrid>
      <w:tr w:rsidR="00F36AF4" w:rsidTr="001121CD">
        <w:trPr>
          <w:trHeight w:val="249"/>
        </w:trPr>
        <w:tc>
          <w:tcPr>
            <w:tcW w:w="9016" w:type="dxa"/>
            <w:shd w:val="clear" w:color="auto" w:fill="FFFFFF" w:themeFill="background1"/>
            <w:vAlign w:val="center"/>
          </w:tcPr>
          <w:p w:rsidR="00F36AF4" w:rsidRPr="00F36AF4" w:rsidRDefault="00F36AF4" w:rsidP="00F36AF4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 w:rsidRPr="002868C4">
              <w:rPr>
                <w:rStyle w:val="SushiNormalChar"/>
                <w:rFonts w:ascii="Consolas" w:hAnsi="Consolas" w:cs="Consolas"/>
                <w:color w:val="auto"/>
              </w:rPr>
              <w:t>sense</w:t>
            </w:r>
            <w:r w:rsidR="00927AAF" w:rsidRPr="008C4416">
              <w:rPr>
                <w:rFonts w:ascii="Consolas" w:hAnsi="Consolas" w:cs="Consolas"/>
                <w:color w:val="AEAAAA" w:themeColor="background2" w:themeShade="BF"/>
              </w:rPr>
              <w:t>.</w:t>
            </w:r>
            <w:r w:rsidRPr="002868C4">
              <w:rPr>
                <w:rStyle w:val="SushiNormalChar"/>
                <w:rFonts w:ascii="Consolas" w:hAnsi="Consolas" w:cs="Consolas"/>
                <w:color w:val="auto"/>
              </w:rPr>
              <w:t>set_pixels</w:t>
            </w:r>
            <w:proofErr w:type="spellEnd"/>
            <w:r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(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image</w:t>
            </w:r>
            <w:r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)</w:t>
            </w:r>
          </w:p>
        </w:tc>
      </w:tr>
    </w:tbl>
    <w:p w:rsidR="00F36AF4" w:rsidRDefault="00F36AF4" w:rsidP="00B3262E">
      <w:pPr>
        <w:pStyle w:val="SushiNormal"/>
        <w:rPr>
          <w:rStyle w:val="SushiNormalChar"/>
        </w:rPr>
      </w:pPr>
      <w:bookmarkStart w:id="0" w:name="_GoBack"/>
      <w:bookmarkEnd w:id="0"/>
    </w:p>
    <w:p w:rsidR="002868C4" w:rsidRDefault="002868C4" w:rsidP="002868C4">
      <w:pPr>
        <w:pStyle w:val="SushiNormal"/>
        <w:rPr>
          <w:rStyle w:val="SushiNormalChar"/>
        </w:rPr>
      </w:pPr>
      <w:r>
        <w:rPr>
          <w:rStyle w:val="SushiSectionNumber"/>
        </w:rPr>
        <w:t>6</w:t>
      </w:r>
      <w:r>
        <w:rPr>
          <w:rStyle w:val="SushiNormalChar"/>
        </w:rPr>
        <w:t xml:space="preserve"> Run the program and the LED matrix pixels should show</w:t>
      </w:r>
      <w:r w:rsidR="0061471F">
        <w:rPr>
          <w:rStyle w:val="SushiNormalChar"/>
        </w:rPr>
        <w:t xml:space="preserve"> beautiful</w:t>
      </w:r>
      <w:r>
        <w:rPr>
          <w:rStyle w:val="SushiNormalChar"/>
        </w:rPr>
        <w:t xml:space="preserve"> lines in the </w:t>
      </w:r>
      <w:proofErr w:type="spellStart"/>
      <w:r>
        <w:rPr>
          <w:rStyle w:val="SushiNormalChar"/>
        </w:rPr>
        <w:t>colour</w:t>
      </w:r>
      <w:r w:rsidR="0061471F">
        <w:rPr>
          <w:rStyle w:val="SushiNormalChar"/>
        </w:rPr>
        <w:t>s</w:t>
      </w:r>
      <w:proofErr w:type="spellEnd"/>
      <w:r>
        <w:rPr>
          <w:rStyle w:val="SushiNormalChar"/>
        </w:rPr>
        <w:t xml:space="preserve"> of the rainbow.</w:t>
      </w:r>
    </w:p>
    <w:p w:rsidR="00F36AF4" w:rsidRDefault="00B875DA" w:rsidP="00B875DA">
      <w:pPr>
        <w:pStyle w:val="SushiNormal"/>
        <w:jc w:val="center"/>
        <w:rPr>
          <w:rStyle w:val="SushiNormalChar"/>
        </w:rPr>
      </w:pPr>
      <w:r>
        <w:rPr>
          <w:rStyle w:val="SushiNormalChar"/>
          <w:noProof/>
          <w:lang w:val="en-IE" w:eastAsia="en-IE"/>
        </w:rPr>
        <w:drawing>
          <wp:inline distT="0" distB="0" distL="0" distR="0">
            <wp:extent cx="2425142" cy="2386800"/>
            <wp:effectExtent l="0" t="0" r="0" b="0"/>
            <wp:docPr id="10" name="Picture 10" descr="C:\Users\Toby\Documents\coderdojodl\Pi Sushi\images\22 rainb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Documents\coderdojodl\Pi Sushi\images\22 rainb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142" cy="23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052" w:rsidRPr="00B875DA" w:rsidRDefault="002868C4" w:rsidP="00B3262E">
      <w:pPr>
        <w:pStyle w:val="SushiNormal"/>
        <w:rPr>
          <w:rStyle w:val="SushiNormalChar"/>
          <w:i/>
        </w:rPr>
      </w:pPr>
      <w:r>
        <w:rPr>
          <w:rStyle w:val="SushiSectionNumber"/>
        </w:rPr>
        <w:t>7</w:t>
      </w:r>
      <w:r>
        <w:rPr>
          <w:rStyle w:val="SushiNormalChar"/>
        </w:rPr>
        <w:t xml:space="preserve"> T</w:t>
      </w:r>
      <w:r w:rsidR="00B3262E">
        <w:rPr>
          <w:rStyle w:val="SushiNormalChar"/>
        </w:rPr>
        <w:t xml:space="preserve">ry changing the program </w:t>
      </w:r>
      <w:r>
        <w:rPr>
          <w:rStyle w:val="SushiNormalChar"/>
        </w:rPr>
        <w:t xml:space="preserve">so that the </w:t>
      </w:r>
      <w:proofErr w:type="spellStart"/>
      <w:r>
        <w:rPr>
          <w:rStyle w:val="SushiNormalChar"/>
        </w:rPr>
        <w:t>coloured</w:t>
      </w:r>
      <w:proofErr w:type="spellEnd"/>
      <w:r>
        <w:rPr>
          <w:rStyle w:val="SushiNormalChar"/>
        </w:rPr>
        <w:t xml:space="preserve"> lines are curved like a real rainbow</w:t>
      </w:r>
      <w:r w:rsidR="005F3982">
        <w:rPr>
          <w:rStyle w:val="SushiNormalChar"/>
        </w:rPr>
        <w:t>.</w:t>
      </w:r>
      <w:r w:rsidR="00B3262E">
        <w:rPr>
          <w:rStyle w:val="SushiNormalChar"/>
        </w:rPr>
        <w:t xml:space="preserve"> Good luck</w:t>
      </w:r>
      <w:r w:rsidR="00B875DA">
        <w:rPr>
          <w:rStyle w:val="SushiNormalChar"/>
        </w:rPr>
        <w:t xml:space="preserve">! </w:t>
      </w:r>
      <w:r w:rsidR="00B875DA">
        <w:rPr>
          <w:rStyle w:val="SushiNormalChar"/>
          <w:i/>
        </w:rPr>
        <w:t xml:space="preserve">(Hint: try changing the order of the variables in the </w:t>
      </w:r>
      <w:r w:rsidR="00B875DA" w:rsidRPr="00B875DA">
        <w:rPr>
          <w:i/>
        </w:rPr>
        <w:t>image</w:t>
      </w:r>
      <w:r w:rsidR="00B875DA" w:rsidRPr="00B875DA">
        <w:rPr>
          <w:rStyle w:val="SushiNormalChar"/>
          <w:i/>
        </w:rPr>
        <w:t xml:space="preserve"> list</w:t>
      </w:r>
      <w:r w:rsidR="00B875DA">
        <w:rPr>
          <w:rStyle w:val="SushiNormalChar"/>
          <w:i/>
        </w:rPr>
        <w:t>).</w:t>
      </w:r>
    </w:p>
    <w:sectPr w:rsidR="00DF6052" w:rsidRPr="00B875DA" w:rsidSect="001F3C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027" w:left="1440" w:header="720" w:footer="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DD2" w:rsidRDefault="00AC5DD2" w:rsidP="007B1BBF">
      <w:pPr>
        <w:spacing w:line="240" w:lineRule="auto"/>
      </w:pPr>
      <w:r>
        <w:separator/>
      </w:r>
    </w:p>
  </w:endnote>
  <w:endnote w:type="continuationSeparator" w:id="0">
    <w:p w:rsidR="00AC5DD2" w:rsidRDefault="00AC5DD2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2D6" w:rsidRDefault="000D52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BF" w:rsidRDefault="00FF176B" w:rsidP="00863D41">
    <w:pPr>
      <w:pStyle w:val="Footer"/>
      <w:tabs>
        <w:tab w:val="clear" w:pos="4680"/>
        <w:tab w:val="clear" w:pos="9360"/>
        <w:tab w:val="right" w:pos="9026"/>
      </w:tabs>
      <w:jc w:val="both"/>
    </w:pPr>
    <w:r>
      <w:rPr>
        <w:noProof/>
        <w:lang w:val="en-IE" w:eastAsia="en-IE"/>
      </w:rPr>
      <w:drawing>
        <wp:anchor distT="0" distB="0" distL="114300" distR="114300" simplePos="0" relativeHeight="251666432" behindDoc="0" locked="0" layoutInCell="1" allowOverlap="1" wp14:anchorId="62B03C1E" wp14:editId="1DFF41F6">
          <wp:simplePos x="0" y="0"/>
          <wp:positionH relativeFrom="column">
            <wp:posOffset>6105525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63D41">
      <w:rPr>
        <w:noProof/>
        <w:lang w:val="en-IE" w:eastAsia="en-IE"/>
      </w:rPr>
      <w:drawing>
        <wp:anchor distT="0" distB="0" distL="114300" distR="114300" simplePos="0" relativeHeight="251665408" behindDoc="0" locked="0" layoutInCell="1" allowOverlap="1" wp14:anchorId="5AF98C5C" wp14:editId="328A9E6F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ECC937" wp14:editId="38F001FF">
              <wp:simplePos x="0" y="0"/>
              <wp:positionH relativeFrom="column">
                <wp:posOffset>-914400</wp:posOffset>
              </wp:positionH>
              <wp:positionV relativeFrom="paragraph">
                <wp:posOffset>466090</wp:posOffset>
              </wp:positionV>
              <wp:extent cx="1833245" cy="178435"/>
              <wp:effectExtent l="0" t="0" r="0" b="0"/>
              <wp:wrapNone/>
              <wp:docPr id="2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0F09849" id="Shape 472" o:spid="_x0000_s1026" style="position:absolute;margin-left:-1in;margin-top:36.7pt;width:144.35pt;height:1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896442" wp14:editId="33D822E6">
              <wp:simplePos x="0" y="0"/>
              <wp:positionH relativeFrom="column">
                <wp:posOffset>918845</wp:posOffset>
              </wp:positionH>
              <wp:positionV relativeFrom="paragraph">
                <wp:posOffset>466090</wp:posOffset>
              </wp:positionV>
              <wp:extent cx="1923415" cy="178435"/>
              <wp:effectExtent l="0" t="0" r="0" b="0"/>
              <wp:wrapNone/>
              <wp:docPr id="3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F75A419" id="Shape 473" o:spid="_x0000_s1026" style="position:absolute;margin-left:72.35pt;margin-top:36.7pt;width:151.45pt;height:1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BFB31D" wp14:editId="2647260B">
              <wp:simplePos x="0" y="0"/>
              <wp:positionH relativeFrom="column">
                <wp:posOffset>2842260</wp:posOffset>
              </wp:positionH>
              <wp:positionV relativeFrom="paragraph">
                <wp:posOffset>466090</wp:posOffset>
              </wp:positionV>
              <wp:extent cx="1923415" cy="178435"/>
              <wp:effectExtent l="0" t="0" r="0" b="0"/>
              <wp:wrapNone/>
              <wp:docPr id="4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9622B10" id="Shape 474" o:spid="_x0000_s1026" style="position:absolute;margin-left:223.8pt;margin-top:36.7pt;width:151.45pt;height:1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8B4AEA" wp14:editId="04C5C176">
              <wp:simplePos x="0" y="0"/>
              <wp:positionH relativeFrom="column">
                <wp:posOffset>4765675</wp:posOffset>
              </wp:positionH>
              <wp:positionV relativeFrom="paragraph">
                <wp:posOffset>466090</wp:posOffset>
              </wp:positionV>
              <wp:extent cx="1872653" cy="178727"/>
              <wp:effectExtent l="0" t="0" r="0" b="0"/>
              <wp:wrapNone/>
              <wp:docPr id="5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53" cy="17872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360BADF" id="Shape 475" o:spid="_x0000_s1026" style="position:absolute;margin-left:375.25pt;margin-top:36.7pt;width:147.45pt;height:14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863D41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2D6" w:rsidRDefault="000D52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DD2" w:rsidRDefault="00AC5DD2" w:rsidP="007B1BBF">
      <w:pPr>
        <w:spacing w:line="240" w:lineRule="auto"/>
      </w:pPr>
      <w:r>
        <w:separator/>
      </w:r>
    </w:p>
  </w:footnote>
  <w:footnote w:type="continuationSeparator" w:id="0">
    <w:p w:rsidR="00AC5DD2" w:rsidRDefault="00AC5DD2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2D6" w:rsidRDefault="000D52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BF" w:rsidRDefault="007B1BBF">
    <w:pPr>
      <w:pStyle w:val="Header"/>
    </w:pPr>
    <w:r w:rsidRPr="005D4F8F">
      <w:rPr>
        <w:rFonts w:ascii="Calibri" w:eastAsia="Calibri" w:hAnsi="Calibri" w:cs="Calibri"/>
        <w:b/>
        <w:noProof/>
        <w:sz w:val="22"/>
        <w:lang w:val="en-IE" w:eastAsia="en-I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642434" wp14:editId="3BCDA50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7297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7297"/>
                        <a:chOff x="0" y="0"/>
                        <a:chExt cx="7553325" cy="1867297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808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Rectangle 11"/>
                      <wps:cNvSpPr/>
                      <wps:spPr>
                        <a:xfrm>
                          <a:off x="4019550" y="1487201"/>
                          <a:ext cx="3476625" cy="3284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1BBF" w:rsidRPr="005D4F8F" w:rsidRDefault="00863D41" w:rsidP="00B51634">
                            <w:pPr>
                              <w:pStyle w:val="SushiHeaderTextBold"/>
                            </w:pPr>
                            <w:r w:rsidRPr="00B51634">
                              <w:t>I’m Learning</w:t>
                            </w:r>
                            <w:r w:rsidRPr="005D4F8F">
                              <w:t xml:space="preserve"> </w:t>
                            </w:r>
                            <w:sdt>
                              <w:sdtPr>
                                <w:rPr>
                                  <w:rStyle w:val="SushiHeaderTextChar"/>
                                  <w:b w:val="0"/>
                                </w:rPr>
                                <w:alias w:val="Subject"/>
                                <w:tag w:val=""/>
                                <w:id w:val="496762744"/>
                                <w:placeholder>
                                  <w:docPart w:val="2C6AB155D8584772A87508DA4498856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>
                                <w:rPr>
                                  <w:rStyle w:val="SushiHeaderTextChar"/>
                                </w:rPr>
                              </w:sdtEndPr>
                              <w:sdtContent>
                                <w:r w:rsidR="000D52D6">
                                  <w:rPr>
                                    <w:rStyle w:val="SushiHeaderTextChar"/>
                                    <w:b w:val="0"/>
                                  </w:rPr>
                                  <w:t>Pi Python</w:t>
                                </w:r>
                              </w:sdtContent>
                            </w:sdt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4381500" y="824994"/>
                          <a:ext cx="3105150" cy="3334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20036185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B1BBF" w:rsidRPr="005D4F8F" w:rsidRDefault="000D52D6" w:rsidP="00863D41">
                                <w:pPr>
                                  <w:spacing w:after="160"/>
                                  <w:ind w:left="0"/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sz w:val="40"/>
                                    <w:szCs w:val="40"/>
                                    <w:lang w:val="en-GB"/>
                                  </w:rPr>
                                  <w:t>Rainbow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" name="Rectangle 13"/>
                      <wps:cNvSpPr/>
                      <wps:spPr>
                        <a:xfrm>
                          <a:off x="6452317" y="1217101"/>
                          <a:ext cx="1030436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1BBF" w:rsidRPr="005D4F8F" w:rsidRDefault="007B1BBF" w:rsidP="00863D41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ard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EC1AE2" w:rsidRPr="00EC1AE2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1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EC1AE2" w:rsidRPr="00EC1AE2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2</w: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2838450" y="249923"/>
                          <a:ext cx="1819275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B1BBF" w:rsidRDefault="000D52D6" w:rsidP="007B1BBF">
                                <w:pPr>
                                  <w:spacing w:after="160"/>
                                  <w:ind w:left="0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Rainbow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628409" y="1842392"/>
                          <a:ext cx="6303912" cy="24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B642434" id="Group 369" o:spid="_x0000_s1026" style="position:absolute;left:0;text-align:left;margin-left:0;margin-top:0;width:594.75pt;height:147.05pt;z-index:251659264;mso-position-horizontal:left;mso-position-horizontal-relative:page;mso-position-vertical:top;mso-position-vertical-relative:page;mso-width-relative:margin" coordsize="75533,1867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6280;top:9081;width:28124;height: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Ne/AAAA2gAAAA8AAABkcnMvZG93bnJldi54bWxET82KwjAQvgv7DmEW9qbpelCppmXZRZQV&#10;D7Y+wNiMbbWZlCba+vbmIHj8+P5X6WAacafO1ZYVfE8iEMSF1TWXCo75erwA4TyyxsYyKXiQgzT5&#10;GK0w1rbnA90zX4oQwi5GBZX3bSylKyoy6Ca2JQ7c2XYGfYBdKXWHfQg3jZxG0UwarDk0VNjSb0XF&#10;NbsZBft2R309/zsdNpferG22y7f/c6W+PoefJQhPg3+LX+6tVhC2hivhBsj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EDDXvwAAANoAAAAPAAAAAAAAAAAAAAAAAJ8CAABk&#10;cnMvZG93bnJldi54bWxQSwUGAAAAAAQABAD3AAAAiwMAAAAA&#10;">
                <v:imagedata r:id="rId2" o:title=""/>
              </v:shape>
              <v:rect id="Rectangle 11" o:spid="_x0000_s1028" style="position:absolute;left:40195;top:14872;width:34766;height:3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<v:textbox inset="0,0,0,0">
                  <w:txbxContent>
                    <w:p w:rsidR="007B1BBF" w:rsidRPr="005D4F8F" w:rsidRDefault="00863D41" w:rsidP="00B51634">
                      <w:pPr>
                        <w:pStyle w:val="SushiHeaderTextBold"/>
                      </w:pPr>
                      <w:r w:rsidRPr="00B51634">
                        <w:t>I’m Learning</w:t>
                      </w:r>
                      <w:r w:rsidRPr="005D4F8F">
                        <w:t xml:space="preserve"> </w:t>
                      </w:r>
                      <w:sdt>
                        <w:sdtPr>
                          <w:rPr>
                            <w:rStyle w:val="SushiHeaderTextChar"/>
                            <w:b w:val="0"/>
                          </w:rPr>
                          <w:alias w:val="Subject"/>
                          <w:tag w:val=""/>
                          <w:id w:val="496762744"/>
                          <w:placeholder>
                            <w:docPart w:val="2C6AB155D8584772A87508DA4498856A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>
                          <w:rPr>
                            <w:rStyle w:val="SushiHeaderTextChar"/>
                          </w:rPr>
                        </w:sdtEndPr>
                        <w:sdtContent>
                          <w:r w:rsidR="000D52D6">
                            <w:rPr>
                              <w:rStyle w:val="SushiHeaderTextChar"/>
                              <w:b w:val="0"/>
                            </w:rPr>
                            <w:t>Pi Python</w:t>
                          </w:r>
                        </w:sdtContent>
                      </w:sdt>
                    </w:p>
                  </w:txbxContent>
                </v:textbox>
              </v:rect>
              <v:rect id="Rectangle 12" o:spid="_x0000_s1029" style="position:absolute;left:43815;top:8249;width:31051;height:3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sz w:val="40"/>
                          <w:szCs w:val="40"/>
                        </w:rPr>
                        <w:alias w:val="Title"/>
                        <w:tag w:val=""/>
                        <w:id w:val="200361850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7B1BBF" w:rsidRPr="005D4F8F" w:rsidRDefault="000D52D6" w:rsidP="00863D41">
                          <w:pPr>
                            <w:spacing w:after="160"/>
                            <w:ind w:left="0"/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sz w:val="40"/>
                              <w:szCs w:val="40"/>
                              <w:lang w:val="en-GB"/>
                            </w:rPr>
                            <w:t>Rainbow</w:t>
                          </w:r>
                        </w:p>
                      </w:sdtContent>
                    </w:sdt>
                  </w:txbxContent>
                </v:textbox>
              </v:rect>
              <v:rect id="Rectangle 13" o:spid="_x0000_s1030" style="position:absolute;left:64523;top:12171;width:10304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7B1BBF" w:rsidRPr="005D4F8F" w:rsidRDefault="007B1BBF" w:rsidP="00863D41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</w:t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t>ard</w: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EC1AE2" w:rsidRPr="00EC1AE2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1</w: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="00863D41"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EC1AE2" w:rsidRPr="00EC1AE2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2</w: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31" style="position:absolute;width:18332;height:1787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6ZsUA&#10;AADcAAAADwAAAGRycy9kb3ducmV2LnhtbESPQWsCMRSE74X+h/AK3mq2ItZujdKKgtBCcVvo9bF5&#10;Jks3L0sS1/XfN4LgcZiZb5jFanCt6CnExrOCp3EBgrj2umGj4Od7+zgHEROyxtYzKThThNXy/m6B&#10;pfYn3lNfJSMyhGOJCmxKXSllrC05jGPfEWfv4IPDlGUwUgc8Zbhr5aQoZtJhw3nBYkdrS/VfdXQK&#10;3j9ltf849NuXr+lvt9lZE+beKDV6GN5eQSQa0i18be+0gunzB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/pmxQAAANwAAAAPAAAAAAAAAAAAAAAAAJgCAABkcnMv&#10;ZG93bnJldi54bWxQSwUGAAAAAAQABAD1AAAAig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2" style="position:absolute;left:18332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rn8UA&#10;AADcAAAADwAAAGRycy9kb3ducmV2LnhtbESP0WrCQBRE3wX/YblC3+pGDTZEVyktQglVrO0H3GSv&#10;STB7N2S3Sfr33ULBx2FmzjDb/Wga0VPnassKFvMIBHFhdc2lgq/Pw2MCwnlkjY1lUvBDDva76WSL&#10;qbYDf1B/8aUIEHYpKqi8b1MpXVGRQTe3LXHwrrYz6IPsSqk7HALcNHIZRWtpsOawUGFLLxUVt8u3&#10;UZCvEjx4GdfZ+/CanewxX8bnXKmH2fi8AeFp9Pfwf/tNK4ifVv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yufxQAAANwAAAAPAAAAAAAAAAAAAAAAAJgCAABkcnMv&#10;ZG93bnJldi54bWxQSwUGAAAAAAQABAD1AAAAig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3" style="position:absolute;left:37569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isQA&#10;AADcAAAADwAAAGRycy9kb3ducmV2LnhtbESPT4vCMBTE74LfIbwFL7Kmq6Ju1yiiCHr0z8Xbo3k2&#10;xealNlmt394IgsdhZn7DTOeNLcWNal84VvDTS0AQZ04XnCs4HtbfExA+IGssHZOCB3mYz9qtKaba&#10;3XlHt33IRYSwT1GBCaFKpfSZIYu+5yri6J1dbTFEWedS13iPcFvKfpKMpMWC44LBipaGssv+3ypY&#10;bAddk5xO3fPv+oqD1eWB2WSpVOerWfyBCNSET/jd3mgFw/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EorEAAAA3AAAAA8AAAAAAAAAAAAAAAAAmAIAAGRycy9k&#10;b3ducmV2LnhtbFBLBQYAAAAABAAEAPUAAACJ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4" style="position:absolute;left:56806;width:18727;height:1787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mHccA&#10;AADcAAAADwAAAGRycy9kb3ducmV2LnhtbESPQWvCQBSE7wX/w/KE3upGsbWkriLGgJRc1F68PbOv&#10;STT7NuxuNe2v7xYKHoeZ+YaZL3vTiis531hWMB4lIIhLqxuuFHwc8qdXED4ga2wtk4Jv8rBcDB7m&#10;mGp74x1d96ESEcI+RQV1CF0qpS9rMuhHtiOO3qd1BkOUrpLa4S3CTSsnSfIiDTYcF2rsaF1Tedl/&#10;GQWT921mf7IiL6brU3HMNueDy89KPQ771RuIQH24h//bW61gOnuG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Oph3HAAAA3AAAAA8AAAAAAAAAAAAAAAAAmAIAAGRy&#10;cy9kb3ducmV2LnhtbFBLBQYAAAAABAAEAPUAAACMAw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5" style="position:absolute;top:1788;width:75438;height:6122;visibility:visible;mso-wrap-style:square;v-text-anchor:top" coordsize="7479241,61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icQA&#10;AADcAAAADwAAAGRycy9kb3ducmV2LnhtbESPQWsCMRSE74X+h/AEb27WUtayGkUKUm9aLZTenpvX&#10;zdLNy5qk7vrvTUHocZiZb5jFarCtuJAPjWMF0ywHQVw53XCt4OO4mbyACBFZY+uYFFwpwGr5+LDA&#10;Urue3+lyiLVIEA4lKjAxdqWUoTJkMWSuI07et/MWY5K+ltpjn+C2lU95XkiLDacFgx29Gqp+Dr9W&#10;wbov/NnZ2dVs91+fvS5OYffmlRqPhvUcRKQh/ofv7a1W8Dwr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94nEAAAA3AAAAA8AAAAAAAAAAAAAAAAAmAIAAGRycy9k&#10;b3ducmV2LnhtbFBLBQYAAAAABAAEAPUAAACJAw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6" style="position:absolute;left:28384;top:2499;width:18193;height:5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7B1BBF" w:rsidRDefault="000D52D6" w:rsidP="007B1BBF">
                          <w:pPr>
                            <w:spacing w:after="160"/>
                            <w:ind w:left="0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Rainbow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7" style="position:absolute;left:6284;top:18423;width:63039;height:249;visibility:visible;mso-wrap-style:square;v-text-anchor:top" coordsize="6303912,24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1cAA&#10;AADcAAAADwAAAGRycy9kb3ducmV2LnhtbESP0YrCMBRE3xf8h3AF39ZUEV2rUURUfNX1A67NtS02&#10;N6WJafXrjbCwj8PMnGGW685UIlDjSssKRsMEBHFmdcm5gsvv/vsHhPPIGivLpOBJDtar3tcSU21b&#10;PlE4+1xECLsUFRTe16mULivIoBvamjh6N9sY9FE2udQNthFuKjlOkqk0WHJcKLCmbUHZ/fwwCkII&#10;B/+6aGqzhO3uNG+v5S5XatDvNgsQnjr/H/5rH7WCyWwG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8w1cAAAADcAAAADwAAAAAAAAAAAAAAAACYAgAAZHJzL2Rvd25y&#10;ZXYueG1sUEsFBgAAAAAEAAQA9QAAAIUD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2D6" w:rsidRDefault="000D52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D2"/>
    <w:rsid w:val="00066CD2"/>
    <w:rsid w:val="000A7E11"/>
    <w:rsid w:val="000B157B"/>
    <w:rsid w:val="000B48B4"/>
    <w:rsid w:val="000D3553"/>
    <w:rsid w:val="000D52D6"/>
    <w:rsid w:val="000F3103"/>
    <w:rsid w:val="00106A8E"/>
    <w:rsid w:val="00137F14"/>
    <w:rsid w:val="00177DB3"/>
    <w:rsid w:val="00181E73"/>
    <w:rsid w:val="001E4A6F"/>
    <w:rsid w:val="001F3CC4"/>
    <w:rsid w:val="00206C50"/>
    <w:rsid w:val="00243937"/>
    <w:rsid w:val="00271530"/>
    <w:rsid w:val="002868C4"/>
    <w:rsid w:val="00294139"/>
    <w:rsid w:val="002B773D"/>
    <w:rsid w:val="003A750C"/>
    <w:rsid w:val="003C6B25"/>
    <w:rsid w:val="003C7337"/>
    <w:rsid w:val="003D15D4"/>
    <w:rsid w:val="003D2941"/>
    <w:rsid w:val="00407765"/>
    <w:rsid w:val="004117FF"/>
    <w:rsid w:val="00424781"/>
    <w:rsid w:val="00454CC4"/>
    <w:rsid w:val="00482CDD"/>
    <w:rsid w:val="004851E2"/>
    <w:rsid w:val="004C201F"/>
    <w:rsid w:val="0053679B"/>
    <w:rsid w:val="0054634C"/>
    <w:rsid w:val="005507FB"/>
    <w:rsid w:val="00586AF5"/>
    <w:rsid w:val="005D4F8F"/>
    <w:rsid w:val="005D4FBA"/>
    <w:rsid w:val="005E2444"/>
    <w:rsid w:val="005F3982"/>
    <w:rsid w:val="0061471F"/>
    <w:rsid w:val="0061506A"/>
    <w:rsid w:val="006445A3"/>
    <w:rsid w:val="006809BE"/>
    <w:rsid w:val="006A40AF"/>
    <w:rsid w:val="006B153C"/>
    <w:rsid w:val="00734CA5"/>
    <w:rsid w:val="00771F60"/>
    <w:rsid w:val="007A4879"/>
    <w:rsid w:val="007B1BBF"/>
    <w:rsid w:val="007B60E2"/>
    <w:rsid w:val="007F0AB0"/>
    <w:rsid w:val="00852D9A"/>
    <w:rsid w:val="00857ED1"/>
    <w:rsid w:val="00863D41"/>
    <w:rsid w:val="00891D84"/>
    <w:rsid w:val="008C105D"/>
    <w:rsid w:val="008C4416"/>
    <w:rsid w:val="008E2566"/>
    <w:rsid w:val="00920BCB"/>
    <w:rsid w:val="009214C1"/>
    <w:rsid w:val="00927AAF"/>
    <w:rsid w:val="009339DC"/>
    <w:rsid w:val="00976D24"/>
    <w:rsid w:val="0099187E"/>
    <w:rsid w:val="00996134"/>
    <w:rsid w:val="009B0A9C"/>
    <w:rsid w:val="009E28B1"/>
    <w:rsid w:val="00A151B4"/>
    <w:rsid w:val="00A3509A"/>
    <w:rsid w:val="00A560E7"/>
    <w:rsid w:val="00A8342D"/>
    <w:rsid w:val="00A85D21"/>
    <w:rsid w:val="00A86765"/>
    <w:rsid w:val="00AB7BB1"/>
    <w:rsid w:val="00AC5DD2"/>
    <w:rsid w:val="00AF7314"/>
    <w:rsid w:val="00B0199C"/>
    <w:rsid w:val="00B166E6"/>
    <w:rsid w:val="00B3262E"/>
    <w:rsid w:val="00B51634"/>
    <w:rsid w:val="00B6723C"/>
    <w:rsid w:val="00B76789"/>
    <w:rsid w:val="00B776B6"/>
    <w:rsid w:val="00B875DA"/>
    <w:rsid w:val="00BB75AC"/>
    <w:rsid w:val="00BD7FB0"/>
    <w:rsid w:val="00C36A8D"/>
    <w:rsid w:val="00C418CE"/>
    <w:rsid w:val="00C723E7"/>
    <w:rsid w:val="00C83093"/>
    <w:rsid w:val="00CA2BFA"/>
    <w:rsid w:val="00CD29EA"/>
    <w:rsid w:val="00CD7AD8"/>
    <w:rsid w:val="00CE585D"/>
    <w:rsid w:val="00CF091D"/>
    <w:rsid w:val="00CF6744"/>
    <w:rsid w:val="00D373F8"/>
    <w:rsid w:val="00D72ED2"/>
    <w:rsid w:val="00D742F3"/>
    <w:rsid w:val="00D81303"/>
    <w:rsid w:val="00DC0E21"/>
    <w:rsid w:val="00DD2FBA"/>
    <w:rsid w:val="00DE3EB4"/>
    <w:rsid w:val="00DF0D75"/>
    <w:rsid w:val="00DF6052"/>
    <w:rsid w:val="00E77AC0"/>
    <w:rsid w:val="00E80E8C"/>
    <w:rsid w:val="00E90ABD"/>
    <w:rsid w:val="00E91354"/>
    <w:rsid w:val="00E93F74"/>
    <w:rsid w:val="00E957EC"/>
    <w:rsid w:val="00EB1F8E"/>
    <w:rsid w:val="00EC1AE2"/>
    <w:rsid w:val="00ED2490"/>
    <w:rsid w:val="00F36AF4"/>
    <w:rsid w:val="00FB73BA"/>
    <w:rsid w:val="00FF176B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10E92C-7B8B-4F33-A3CF-0C93A6BD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C50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table" w:styleId="TableGrid">
    <w:name w:val="Table Grid"/>
    <w:basedOn w:val="TableNormal"/>
    <w:uiPriority w:val="39"/>
    <w:rsid w:val="003A750C"/>
    <w:pPr>
      <w:spacing w:after="0" w:line="240" w:lineRule="auto"/>
    </w:pPr>
    <w:rPr>
      <w:rFonts w:eastAsiaTheme="minorHAnsi"/>
      <w:lang w:val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shiTerminal">
    <w:name w:val="Sushi Terminal"/>
    <w:basedOn w:val="Normal"/>
    <w:link w:val="SushiTerminalChar"/>
    <w:qFormat/>
    <w:rsid w:val="003A750C"/>
    <w:pPr>
      <w:spacing w:after="188" w:line="240" w:lineRule="auto"/>
      <w:ind w:left="0" w:right="-225"/>
    </w:pPr>
    <w:rPr>
      <w:lang w:val="en-IE"/>
    </w:rPr>
  </w:style>
  <w:style w:type="character" w:customStyle="1" w:styleId="SushiTerminalChar">
    <w:name w:val="Sushi Terminal Char"/>
    <w:basedOn w:val="DefaultParagraphFont"/>
    <w:link w:val="SushiTerminal"/>
    <w:rsid w:val="003A750C"/>
    <w:rPr>
      <w:rFonts w:ascii="Arial" w:eastAsia="Arial" w:hAnsi="Arial" w:cs="Arial"/>
      <w:color w:val="000000" w:themeColor="text1"/>
      <w:sz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by\Downloads\SampleTemplate-BlackandWhi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6AB155D8584772A87508DA44988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31AAE-0D5D-44B2-8B96-42D394D1DB8F}"/>
      </w:docPartPr>
      <w:docPartBody>
        <w:p w:rsidR="00FD2239" w:rsidRDefault="005A1098">
          <w:pPr>
            <w:pStyle w:val="2C6AB155D8584772A87508DA4498856A"/>
          </w:pPr>
          <w:r w:rsidRPr="00CA3DE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98"/>
    <w:rsid w:val="000320CE"/>
    <w:rsid w:val="00051ED5"/>
    <w:rsid w:val="001E3FCE"/>
    <w:rsid w:val="005A1098"/>
    <w:rsid w:val="005B6F7C"/>
    <w:rsid w:val="006044E9"/>
    <w:rsid w:val="007136BD"/>
    <w:rsid w:val="007B03D8"/>
    <w:rsid w:val="007F6051"/>
    <w:rsid w:val="008625FA"/>
    <w:rsid w:val="00885C46"/>
    <w:rsid w:val="009227CF"/>
    <w:rsid w:val="00B6607E"/>
    <w:rsid w:val="00C0236A"/>
    <w:rsid w:val="00C44AFF"/>
    <w:rsid w:val="00CE7460"/>
    <w:rsid w:val="00D06667"/>
    <w:rsid w:val="00F72042"/>
    <w:rsid w:val="00FC2B40"/>
    <w:rsid w:val="00FD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C6AB155D8584772A87508DA4498856A">
    <w:name w:val="2C6AB155D8584772A87508DA449885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4EAAB-F9C9-4B6B-A874-99A61D19E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SampleTemplate-BlackandWhite.dotx</Template>
  <TotalTime>381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Rainbow</vt:lpstr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Rainbow</dc:title>
  <dc:subject>Pi Python</dc:subject>
  <dc:creator>Toby Mole</dc:creator>
  <cp:keywords/>
  <cp:lastModifiedBy>Toby Mole</cp:lastModifiedBy>
  <cp:revision>44</cp:revision>
  <cp:lastPrinted>2015-11-19T00:37:00Z</cp:lastPrinted>
  <dcterms:created xsi:type="dcterms:W3CDTF">2015-09-29T17:23:00Z</dcterms:created>
  <dcterms:modified xsi:type="dcterms:W3CDTF">2015-11-19T00:37:00Z</dcterms:modified>
</cp:coreProperties>
</file>