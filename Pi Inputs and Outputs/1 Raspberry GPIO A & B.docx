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8B4" w:rsidRPr="00AB7BB1" w:rsidRDefault="00456D7A" w:rsidP="00AB7BB1">
      <w:pPr>
        <w:pStyle w:val="SushiNormal"/>
        <w:ind w:left="-288"/>
      </w:pPr>
      <w:bookmarkStart w:id="0" w:name="_GoBack"/>
      <w:bookmarkEnd w:id="0"/>
      <w:r>
        <w:rPr>
          <w:rStyle w:val="SushiSectionNumber"/>
        </w:rPr>
        <w:t xml:space="preserve"> </w:t>
      </w:r>
      <w:r w:rsidR="007B1BBF" w:rsidRPr="005D4F8F">
        <w:rPr>
          <w:rStyle w:val="SushiSectionNumber"/>
        </w:rPr>
        <w:t>1</w:t>
      </w:r>
      <w:r w:rsidR="007B1BBF">
        <w:t xml:space="preserve"> </w:t>
      </w:r>
      <w:r w:rsidR="006F2907">
        <w:t xml:space="preserve">Model </w:t>
      </w:r>
      <w:r w:rsidR="006F2907" w:rsidRPr="006F2907">
        <w:rPr>
          <w:b/>
          <w:i/>
        </w:rPr>
        <w:t>A</w:t>
      </w:r>
      <w:r w:rsidR="006F2907">
        <w:t xml:space="preserve"> and </w:t>
      </w:r>
      <w:r w:rsidR="006F2907" w:rsidRPr="006F2907">
        <w:rPr>
          <w:b/>
          <w:i/>
        </w:rPr>
        <w:t>B</w:t>
      </w:r>
      <w:r w:rsidR="006F2907">
        <w:t xml:space="preserve"> units have a 26 pin GPIO along the edge of the board near the yellow video out socket</w:t>
      </w:r>
    </w:p>
    <w:p w:rsidR="000B48B4" w:rsidRDefault="005B49DE" w:rsidP="00B51634">
      <w:pPr>
        <w:spacing w:after="188"/>
        <w:ind w:left="-217" w:right="-225" w:firstLine="217"/>
      </w:pPr>
      <w:r>
        <w:rPr>
          <w:rFonts w:ascii="Roboto" w:hAnsi="Roboto"/>
          <w:noProof/>
          <w:color w:val="222222"/>
        </w:rPr>
        <w:drawing>
          <wp:anchor distT="0" distB="0" distL="114300" distR="114300" simplePos="0" relativeHeight="251661312" behindDoc="0" locked="0" layoutInCell="1" allowOverlap="1" wp14:anchorId="4EBD869B" wp14:editId="57E1BF86">
            <wp:simplePos x="0" y="0"/>
            <wp:positionH relativeFrom="column">
              <wp:posOffset>907415</wp:posOffset>
            </wp:positionH>
            <wp:positionV relativeFrom="paragraph">
              <wp:posOffset>130810</wp:posOffset>
            </wp:positionV>
            <wp:extent cx="4422140" cy="1938020"/>
            <wp:effectExtent l="0" t="0" r="0" b="5080"/>
            <wp:wrapNone/>
            <wp:docPr id="10" name="Picture 10" descr="GPIO p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PIO pi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42F26D" wp14:editId="045B317E">
                <wp:simplePos x="0" y="0"/>
                <wp:positionH relativeFrom="column">
                  <wp:posOffset>400050</wp:posOffset>
                </wp:positionH>
                <wp:positionV relativeFrom="paragraph">
                  <wp:posOffset>1744345</wp:posOffset>
                </wp:positionV>
                <wp:extent cx="685800" cy="398145"/>
                <wp:effectExtent l="0" t="38100" r="57150" b="209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9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923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1.5pt;margin-top:137.35pt;width:54pt;height:31.3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CF6744">
        <w:rPr>
          <w:rFonts w:ascii="Calibri" w:eastAsia="Calibri" w:hAnsi="Calibri" w:cs="Calibri"/>
          <w:b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3BEEBF2" wp14:editId="1E6E545E">
                <wp:extent cx="6219825" cy="2578608"/>
                <wp:effectExtent l="0" t="0" r="28575" b="12700"/>
                <wp:docPr id="370" name="Group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2578608"/>
                          <a:chOff x="152999" y="0"/>
                          <a:chExt cx="5858917" cy="2576957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2999" y="0"/>
                            <a:ext cx="5858917" cy="257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8917" h="2576957">
                                <a:moveTo>
                                  <a:pt x="0" y="2576957"/>
                                </a:moveTo>
                                <a:lnTo>
                                  <a:pt x="5858917" y="2576957"/>
                                </a:lnTo>
                                <a:lnTo>
                                  <a:pt x="5858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solidFill>
                              <a:schemeClr val="tx1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61C9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522524" w:rsidRDefault="00522524" w:rsidP="00AB7BB1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08628" y="2188460"/>
                            <a:ext cx="2893301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2524" w:rsidRDefault="0052252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6D6E70"/>
                                </w:rPr>
                                <w:t>Pin 1 is marked on the circuit board as 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BEEBF2" id="Group 370" o:spid="_x0000_s1026" style="width:489.75pt;height:203.05pt;mso-position-horizontal-relative:char;mso-position-vertical-relative:line" coordorigin="1529" coordsize="58589,25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">
                <v:shape id="Shape 9" o:spid="_x0000_s1027" style="position:absolute;left:1529;width:58590;height:25769;visibility:visible;mso-wrap-style:square;v-text-anchor:top" coordsize="5858917,25769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sVr8QA&#10;AADaAAAADwAAAGRycy9kb3ducmV2LnhtbESPT2vCQBTE70K/w/IKvemmFkoaXUVLtZ5akip4fGRf&#10;/tjs25BdTfz2rlDocZiZ3zDz5WAacaHO1ZYVPE8iEMS51TWXCvY/m3EMwnlkjY1lUnAlB8vFw2iO&#10;ibY9p3TJfCkChF2CCirv20RKl1dk0E1sSxy8wnYGfZBdKXWHfYCbRk6j6FUarDksVNjSe0X5b3Y2&#10;CjbxKTusi6/mOC2+P7af7iVep6zU0+OwmoHwNPj/8F97pxW8wf1Ku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7Fa/EAAAA2gAAAA8AAAAAAAAAAAAAAAAAmAIAAGRycy9k&#10;b3ducmV2LnhtbFBLBQYAAAAABAAEAPUAAACJAwAAAAA=&#10;" adj="-11796480,,5400" path="m,2576957r5858917,l5858917,,,,,2576957xe" filled="f" strokecolor="black [3213]" strokeweight=".5pt">
                  <v:stroke miterlimit="83231f" joinstyle="miter"/>
                  <v:formulas/>
                  <v:path arrowok="t" o:connecttype="custom" textboxrect="0,0,5858917,2576957"/>
                  <v:textbox>
                    <w:txbxContent>
                      <w:p w:rsidR="00522524" w:rsidRDefault="00522524" w:rsidP="00AB7BB1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rect id="Rectangle 22" o:spid="_x0000_s1028" style="position:absolute;left:4086;top:21884;width:28933;height:2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522524" w:rsidRDefault="00522524">
                        <w:pPr>
                          <w:spacing w:after="160"/>
                          <w:ind w:left="0"/>
                        </w:pPr>
                        <w:r>
                          <w:rPr>
                            <w:color w:val="6D6E70"/>
                          </w:rPr>
                          <w:t>Pin 1 is marked on the circuit board as P1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B7BB1" w:rsidRDefault="00AB7BB1">
      <w:pPr>
        <w:spacing w:after="188"/>
        <w:ind w:left="-217" w:right="-225"/>
      </w:pPr>
      <w:r w:rsidRPr="0054634C">
        <w:rPr>
          <w:rStyle w:val="SushiSectionNumber"/>
        </w:rPr>
        <w:t>2</w:t>
      </w:r>
      <w:r>
        <w:rPr>
          <w:rStyle w:val="SushiNormalChar"/>
        </w:rPr>
        <w:t xml:space="preserve"> </w:t>
      </w:r>
      <w:r w:rsidR="006F2907">
        <w:rPr>
          <w:rStyle w:val="SushiNormalChar"/>
        </w:rPr>
        <w:t>The pin outs are usually represented in two ways. Firstly they can be shown as physical pins</w:t>
      </w:r>
    </w:p>
    <w:p w:rsidR="0054634C" w:rsidRDefault="005B49DE" w:rsidP="00A151B4">
      <w:pPr>
        <w:ind w:left="19" w:right="-2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5A96FB" wp14:editId="265F0DD3">
                <wp:simplePos x="0" y="0"/>
                <wp:positionH relativeFrom="column">
                  <wp:posOffset>1074420</wp:posOffset>
                </wp:positionH>
                <wp:positionV relativeFrom="paragraph">
                  <wp:posOffset>2568575</wp:posOffset>
                </wp:positionV>
                <wp:extent cx="4251106" cy="232684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106" cy="2326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22524" w:rsidRDefault="00522524" w:rsidP="006F2907">
                            <w:pPr>
                              <w:spacing w:after="160"/>
                              <w:ind w:left="0"/>
                            </w:pPr>
                            <w:r>
                              <w:rPr>
                                <w:color w:val="6D6E70"/>
                              </w:rPr>
                              <w:t xml:space="preserve">This is how </w:t>
                            </w:r>
                            <w:r>
                              <w:rPr>
                                <w:lang w:val="en-GB"/>
                              </w:rPr>
                              <w:t xml:space="preserve">ScratchGPIO7 </w:t>
                            </w:r>
                            <w:r>
                              <w:rPr>
                                <w:color w:val="6D6E70"/>
                              </w:rPr>
                              <w:t>programs usually refer to the pins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5A96FB" id="Rectangle 24" o:spid="_x0000_s1029" style="position:absolute;left:0;text-align:left;margin-left:84.6pt;margin-top:202.25pt;width:334.75pt;height:18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" filled="f" stroked="f">
                <v:textbox inset="0,0,0,0">
                  <w:txbxContent>
                    <w:p w:rsidR="00522524" w:rsidRDefault="00522524" w:rsidP="006F2907">
                      <w:pPr>
                        <w:spacing w:after="160"/>
                        <w:ind w:left="0"/>
                      </w:pPr>
                      <w:r>
                        <w:rPr>
                          <w:color w:val="6D6E70"/>
                        </w:rPr>
                        <w:t xml:space="preserve">This is how </w:t>
                      </w:r>
                      <w:r>
                        <w:rPr>
                          <w:lang w:val="en-GB"/>
                        </w:rPr>
                        <w:t xml:space="preserve">ScratchGPIO7 </w:t>
                      </w:r>
                      <w:r>
                        <w:rPr>
                          <w:color w:val="6D6E70"/>
                        </w:rPr>
                        <w:t>programs usually refer to the pins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Roboto" w:hAnsi="Roboto"/>
          <w:noProof/>
          <w:color w:val="222222"/>
        </w:rPr>
        <w:drawing>
          <wp:anchor distT="0" distB="0" distL="114300" distR="114300" simplePos="0" relativeHeight="251663360" behindDoc="0" locked="0" layoutInCell="1" allowOverlap="1" wp14:anchorId="43EE9E0C" wp14:editId="34321B6A">
            <wp:simplePos x="0" y="0"/>
            <wp:positionH relativeFrom="column">
              <wp:posOffset>793115</wp:posOffset>
            </wp:positionH>
            <wp:positionV relativeFrom="paragraph">
              <wp:posOffset>186055</wp:posOffset>
            </wp:positionV>
            <wp:extent cx="4845133" cy="2267867"/>
            <wp:effectExtent l="0" t="0" r="0" b="0"/>
            <wp:wrapNone/>
            <wp:docPr id="17" name="Picture 17" descr="GPIO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PIO lay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133" cy="226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526EF4" wp14:editId="52773804">
                <wp:simplePos x="0" y="0"/>
                <wp:positionH relativeFrom="column">
                  <wp:posOffset>0</wp:posOffset>
                </wp:positionH>
                <wp:positionV relativeFrom="paragraph">
                  <wp:posOffset>187325</wp:posOffset>
                </wp:positionV>
                <wp:extent cx="6267450" cy="2956560"/>
                <wp:effectExtent l="0" t="0" r="19050" b="15240"/>
                <wp:wrapTight wrapText="bothSides">
                  <wp:wrapPolygon edited="0">
                    <wp:start x="0" y="0"/>
                    <wp:lineTo x="0" y="21572"/>
                    <wp:lineTo x="21600" y="21572"/>
                    <wp:lineTo x="21600" y="0"/>
                    <wp:lineTo x="0" y="0"/>
                  </wp:wrapPolygon>
                </wp:wrapTight>
                <wp:docPr id="32" name="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29565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8695" h="4119461">
                              <a:moveTo>
                                <a:pt x="0" y="4119461"/>
                              </a:moveTo>
                              <a:lnTo>
                                <a:pt x="5868695" y="4119461"/>
                              </a:lnTo>
                              <a:lnTo>
                                <a:pt x="58686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 cap="flat">
                          <a:solidFill>
                            <a:schemeClr val="tx1"/>
                          </a:solidFill>
                          <a:miter lim="127000"/>
                        </a:ln>
                      </wps:spPr>
                      <wps:style>
                        <a:lnRef idx="1">
                          <a:srgbClr val="61C93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522524" w:rsidRDefault="00522524" w:rsidP="006F2907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Roboto" w:hAnsi="Roboto"/>
                                <w:noProof/>
                                <w:color w:val="222222"/>
                              </w:rPr>
                              <w:drawing>
                                <wp:inline distT="0" distB="0" distL="0" distR="0" wp14:anchorId="30AC4F88" wp14:editId="5D73DC90">
                                  <wp:extent cx="0" cy="0"/>
                                  <wp:effectExtent l="0" t="0" r="0" b="0"/>
                                  <wp:docPr id="16" name="Picture 16" descr="GPIO layou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GPIO layou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26EF4" id="Shape 32" o:spid="_x0000_s1030" style="position:absolute;left:0;text-align:left;margin-left:0;margin-top:14.75pt;width:493.5pt;height:23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868695,411946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" adj="-11796480,,5400" path="m,4119461r5868695,l5868695,,,,,4119461xe" filled="f" strokecolor="black [3213]" strokeweight=".5pt">
                <v:stroke miterlimit="83231f" joinstyle="miter"/>
                <v:formulas/>
                <v:path arrowok="t" o:connecttype="custom" textboxrect="0,0,5868695,4119461"/>
                <v:textbox>
                  <w:txbxContent>
                    <w:p w:rsidR="00522524" w:rsidRDefault="00522524" w:rsidP="006F2907">
                      <w:pPr>
                        <w:ind w:left="0"/>
                        <w:jc w:val="center"/>
                      </w:pPr>
                      <w:r>
                        <w:rPr>
                          <w:rFonts w:ascii="Roboto" w:hAnsi="Roboto"/>
                          <w:noProof/>
                          <w:color w:val="222222"/>
                        </w:rPr>
                        <w:drawing>
                          <wp:inline distT="0" distB="0" distL="0" distR="0" wp14:anchorId="30AC4F88" wp14:editId="5D73DC90">
                            <wp:extent cx="0" cy="0"/>
                            <wp:effectExtent l="0" t="0" r="0" b="0"/>
                            <wp:docPr id="16" name="Picture 16" descr="GPIO layou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GPIO layou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4634C">
        <w:br w:type="page"/>
      </w:r>
    </w:p>
    <w:p w:rsidR="00B51634" w:rsidRPr="00A151B4" w:rsidRDefault="00B51634" w:rsidP="00B51634">
      <w:pPr>
        <w:pStyle w:val="SushiNormal"/>
        <w:rPr>
          <w:rStyle w:val="SushiSectionNumber"/>
        </w:rPr>
      </w:pPr>
      <w:r w:rsidRPr="00A151B4">
        <w:rPr>
          <w:rStyle w:val="SushiSectionNumber"/>
        </w:rPr>
        <w:lastRenderedPageBreak/>
        <w:t>3</w:t>
      </w:r>
      <w:r w:rsidR="00087054">
        <w:t xml:space="preserve"> M</w:t>
      </w:r>
      <w:r w:rsidR="006F2907">
        <w:t xml:space="preserve">ore usually the pins are represented by their </w:t>
      </w:r>
      <w:r w:rsidR="00991A35" w:rsidRPr="00991A35">
        <w:rPr>
          <w:b/>
          <w:i/>
        </w:rPr>
        <w:t>GPIO</w:t>
      </w:r>
      <w:r w:rsidR="00087054">
        <w:t xml:space="preserve"> number</w:t>
      </w:r>
      <w:r w:rsidR="006F2907">
        <w:t xml:space="preserve"> </w:t>
      </w:r>
    </w:p>
    <w:p w:rsidR="0054634C" w:rsidRDefault="005B49DE" w:rsidP="00B51634">
      <w:pPr>
        <w:ind w:left="19" w:right="-236" w:firstLine="2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D02C79" wp14:editId="2546E764">
                <wp:simplePos x="0" y="0"/>
                <wp:positionH relativeFrom="margin">
                  <wp:posOffset>971550</wp:posOffset>
                </wp:positionH>
                <wp:positionV relativeFrom="paragraph">
                  <wp:posOffset>2456815</wp:posOffset>
                </wp:positionV>
                <wp:extent cx="4659630" cy="71252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630" cy="712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22524" w:rsidRDefault="00522524" w:rsidP="0054634C">
                            <w:pPr>
                              <w:spacing w:after="160"/>
                              <w:ind w:left="0"/>
                              <w:rPr>
                                <w:color w:val="6D6E70"/>
                                <w:lang w:val="en-IE"/>
                              </w:rPr>
                            </w:pPr>
                            <w:r>
                              <w:rPr>
                                <w:color w:val="6D6E70"/>
                                <w:lang w:val="en-IE"/>
                              </w:rPr>
                              <w:t xml:space="preserve">GPIO stands for </w:t>
                            </w:r>
                            <w:r w:rsidRPr="005B49DE">
                              <w:rPr>
                                <w:b/>
                                <w:color w:val="6D6E70"/>
                                <w:lang w:val="en-IE"/>
                              </w:rPr>
                              <w:t xml:space="preserve">General Purpose </w:t>
                            </w:r>
                            <w:proofErr w:type="spellStart"/>
                            <w:r w:rsidRPr="005B49DE">
                              <w:rPr>
                                <w:b/>
                                <w:color w:val="6D6E70"/>
                                <w:lang w:val="en-IE"/>
                              </w:rPr>
                              <w:t>Input/Output</w:t>
                            </w:r>
                            <w:proofErr w:type="spellEnd"/>
                          </w:p>
                          <w:p w:rsidR="00522524" w:rsidRPr="00991A35" w:rsidRDefault="00522524" w:rsidP="0054634C">
                            <w:pPr>
                              <w:spacing w:after="160"/>
                              <w:ind w:left="0"/>
                              <w:rPr>
                                <w:i/>
                                <w:color w:val="6D6E70"/>
                                <w:lang w:val="en-IE"/>
                              </w:rPr>
                            </w:pPr>
                            <w:r w:rsidRPr="00991A35">
                              <w:rPr>
                                <w:i/>
                                <w:color w:val="6D6E70"/>
                                <w:lang w:val="en-IE"/>
                              </w:rPr>
                              <w:t>Seventeen of the 26 pins are GPIO pins, the others are power or ground pins</w:t>
                            </w:r>
                          </w:p>
                          <w:p w:rsidR="00522524" w:rsidRDefault="00522524" w:rsidP="0054634C">
                            <w:pPr>
                              <w:spacing w:after="160"/>
                              <w:ind w:left="0"/>
                              <w:rPr>
                                <w:color w:val="6D6E70"/>
                                <w:lang w:val="en-IE"/>
                              </w:rPr>
                            </w:pPr>
                          </w:p>
                          <w:p w:rsidR="00522524" w:rsidRDefault="00522524" w:rsidP="0054634C">
                            <w:pPr>
                              <w:spacing w:after="160"/>
                              <w:ind w:left="0"/>
                              <w:rPr>
                                <w:color w:val="6D6E70"/>
                                <w:lang w:val="en-IE"/>
                              </w:rPr>
                            </w:pPr>
                          </w:p>
                          <w:p w:rsidR="00522524" w:rsidRDefault="00522524" w:rsidP="0054634C">
                            <w:pPr>
                              <w:spacing w:after="160"/>
                              <w:ind w:left="0"/>
                              <w:rPr>
                                <w:color w:val="6D6E70"/>
                                <w:lang w:val="en-IE"/>
                              </w:rPr>
                            </w:pPr>
                          </w:p>
                          <w:p w:rsidR="00522524" w:rsidRDefault="00522524" w:rsidP="0054634C">
                            <w:pPr>
                              <w:spacing w:after="160"/>
                              <w:ind w:left="0"/>
                              <w:rPr>
                                <w:color w:val="6D6E70"/>
                                <w:lang w:val="en-IE"/>
                              </w:rPr>
                            </w:pPr>
                          </w:p>
                          <w:p w:rsidR="00522524" w:rsidRDefault="00522524" w:rsidP="0054634C">
                            <w:pPr>
                              <w:spacing w:after="160"/>
                              <w:ind w:left="0"/>
                              <w:rPr>
                                <w:color w:val="6D6E70"/>
                                <w:lang w:val="en-IE"/>
                              </w:rPr>
                            </w:pPr>
                            <w:r>
                              <w:rPr>
                                <w:color w:val="6D6E70"/>
                                <w:lang w:val="en-IE"/>
                              </w:rPr>
                              <w:br/>
                            </w:r>
                          </w:p>
                          <w:p w:rsidR="00522524" w:rsidRDefault="00522524" w:rsidP="0054634C">
                            <w:pPr>
                              <w:spacing w:after="160"/>
                              <w:ind w:left="0"/>
                              <w:rPr>
                                <w:color w:val="6D6E70"/>
                                <w:lang w:val="en-IE"/>
                              </w:rPr>
                            </w:pPr>
                          </w:p>
                          <w:p w:rsidR="00522524" w:rsidRPr="0054634C" w:rsidRDefault="00522524" w:rsidP="0054634C">
                            <w:pPr>
                              <w:spacing w:after="160"/>
                              <w:ind w:left="0"/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02C79" id="Rectangle 14" o:spid="_x0000_s1031" style="position:absolute;left:0;text-align:left;margin-left:76.5pt;margin-top:193.45pt;width:366.9pt;height:56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" filled="f" stroked="f">
                <v:textbox inset="0,0,0,0">
                  <w:txbxContent>
                    <w:p w:rsidR="00522524" w:rsidRDefault="00522524" w:rsidP="0054634C">
                      <w:pPr>
                        <w:spacing w:after="160"/>
                        <w:ind w:left="0"/>
                        <w:rPr>
                          <w:color w:val="6D6E70"/>
                          <w:lang w:val="en-IE"/>
                        </w:rPr>
                      </w:pPr>
                      <w:r>
                        <w:rPr>
                          <w:color w:val="6D6E70"/>
                          <w:lang w:val="en-IE"/>
                        </w:rPr>
                        <w:t xml:space="preserve">GPIO stands for </w:t>
                      </w:r>
                      <w:r w:rsidRPr="005B49DE">
                        <w:rPr>
                          <w:b/>
                          <w:color w:val="6D6E70"/>
                          <w:lang w:val="en-IE"/>
                        </w:rPr>
                        <w:t>General Purpose Input/Output</w:t>
                      </w:r>
                    </w:p>
                    <w:p w:rsidR="00522524" w:rsidRPr="00991A35" w:rsidRDefault="00522524" w:rsidP="0054634C">
                      <w:pPr>
                        <w:spacing w:after="160"/>
                        <w:ind w:left="0"/>
                        <w:rPr>
                          <w:i/>
                          <w:color w:val="6D6E70"/>
                          <w:lang w:val="en-IE"/>
                        </w:rPr>
                      </w:pPr>
                      <w:r w:rsidRPr="00991A35">
                        <w:rPr>
                          <w:i/>
                          <w:color w:val="6D6E70"/>
                          <w:lang w:val="en-IE"/>
                        </w:rPr>
                        <w:t>Seventeen of the 26 pins are GPIO pins, the others are power or ground pins</w:t>
                      </w:r>
                    </w:p>
                    <w:p w:rsidR="00522524" w:rsidRDefault="00522524" w:rsidP="0054634C">
                      <w:pPr>
                        <w:spacing w:after="160"/>
                        <w:ind w:left="0"/>
                        <w:rPr>
                          <w:color w:val="6D6E70"/>
                          <w:lang w:val="en-IE"/>
                        </w:rPr>
                      </w:pPr>
                    </w:p>
                    <w:p w:rsidR="00522524" w:rsidRDefault="00522524" w:rsidP="0054634C">
                      <w:pPr>
                        <w:spacing w:after="160"/>
                        <w:ind w:left="0"/>
                        <w:rPr>
                          <w:color w:val="6D6E70"/>
                          <w:lang w:val="en-IE"/>
                        </w:rPr>
                      </w:pPr>
                    </w:p>
                    <w:p w:rsidR="00522524" w:rsidRDefault="00522524" w:rsidP="0054634C">
                      <w:pPr>
                        <w:spacing w:after="160"/>
                        <w:ind w:left="0"/>
                        <w:rPr>
                          <w:color w:val="6D6E70"/>
                          <w:lang w:val="en-IE"/>
                        </w:rPr>
                      </w:pPr>
                    </w:p>
                    <w:p w:rsidR="00522524" w:rsidRDefault="00522524" w:rsidP="0054634C">
                      <w:pPr>
                        <w:spacing w:after="160"/>
                        <w:ind w:left="0"/>
                        <w:rPr>
                          <w:color w:val="6D6E70"/>
                          <w:lang w:val="en-IE"/>
                        </w:rPr>
                      </w:pPr>
                    </w:p>
                    <w:p w:rsidR="00522524" w:rsidRDefault="00522524" w:rsidP="0054634C">
                      <w:pPr>
                        <w:spacing w:after="160"/>
                        <w:ind w:left="0"/>
                        <w:rPr>
                          <w:color w:val="6D6E70"/>
                          <w:lang w:val="en-IE"/>
                        </w:rPr>
                      </w:pPr>
                      <w:r>
                        <w:rPr>
                          <w:color w:val="6D6E70"/>
                          <w:lang w:val="en-IE"/>
                        </w:rPr>
                        <w:br/>
                      </w:r>
                    </w:p>
                    <w:p w:rsidR="00522524" w:rsidRDefault="00522524" w:rsidP="0054634C">
                      <w:pPr>
                        <w:spacing w:after="160"/>
                        <w:ind w:left="0"/>
                        <w:rPr>
                          <w:color w:val="6D6E70"/>
                          <w:lang w:val="en-IE"/>
                        </w:rPr>
                      </w:pPr>
                    </w:p>
                    <w:p w:rsidR="00522524" w:rsidRPr="0054634C" w:rsidRDefault="00522524" w:rsidP="0054634C">
                      <w:pPr>
                        <w:spacing w:after="160"/>
                        <w:ind w:left="0"/>
                        <w:rPr>
                          <w:lang w:val="en-I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Roboto" w:hAnsi="Roboto"/>
          <w:noProof/>
          <w:color w:val="222222"/>
        </w:rPr>
        <w:drawing>
          <wp:anchor distT="0" distB="0" distL="114300" distR="114300" simplePos="0" relativeHeight="251668480" behindDoc="0" locked="0" layoutInCell="1" allowOverlap="1" wp14:anchorId="4E2D2129" wp14:editId="345DFD88">
            <wp:simplePos x="0" y="0"/>
            <wp:positionH relativeFrom="column">
              <wp:posOffset>698367</wp:posOffset>
            </wp:positionH>
            <wp:positionV relativeFrom="paragraph">
              <wp:posOffset>144780</wp:posOffset>
            </wp:positionV>
            <wp:extent cx="4935863" cy="2314814"/>
            <wp:effectExtent l="0" t="0" r="0" b="9525"/>
            <wp:wrapNone/>
            <wp:docPr id="26" name="Picture 26" descr="GPIO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PIO layo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63" cy="231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34C">
        <w:rPr>
          <w:noProof/>
        </w:rPr>
        <mc:AlternateContent>
          <mc:Choice Requires="wps">
            <w:drawing>
              <wp:inline distT="0" distB="0" distL="0" distR="0" wp14:anchorId="46EE8D48" wp14:editId="48AEDE58">
                <wp:extent cx="5731510" cy="3313215"/>
                <wp:effectExtent l="0" t="0" r="21590" b="20955"/>
                <wp:docPr id="7" name="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33132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8695" h="4119461">
                              <a:moveTo>
                                <a:pt x="0" y="4119461"/>
                              </a:moveTo>
                              <a:lnTo>
                                <a:pt x="5868695" y="4119461"/>
                              </a:lnTo>
                              <a:lnTo>
                                <a:pt x="58686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 cap="flat">
                          <a:solidFill>
                            <a:schemeClr val="tx1"/>
                          </a:solidFill>
                          <a:miter lim="127000"/>
                        </a:ln>
                      </wps:spPr>
                      <wps:style>
                        <a:lnRef idx="1">
                          <a:srgbClr val="61C93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0A3AE51" id="Shape 32" o:spid="_x0000_s1026" style="width:451.3pt;height:26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868695,411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" path="m,4119461r5868695,l5868695,,,,,4119461xe" filled="f" strokecolor="black [3213]" strokeweight=".5pt">
                <v:stroke miterlimit="83231f" joinstyle="miter"/>
                <v:path arrowok="t" textboxrect="0,0,5868695,4119461"/>
                <w10:anchorlock/>
              </v:shape>
            </w:pict>
          </mc:Fallback>
        </mc:AlternateContent>
      </w:r>
    </w:p>
    <w:p w:rsidR="0054634C" w:rsidRDefault="0054634C">
      <w:pPr>
        <w:ind w:left="19" w:right="-236"/>
      </w:pPr>
    </w:p>
    <w:p w:rsidR="0054634C" w:rsidRDefault="00B51634" w:rsidP="00A151B4">
      <w:pPr>
        <w:pStyle w:val="SushiNormal"/>
        <w:rPr>
          <w:rStyle w:val="SushiSectionHighlightChar"/>
        </w:rPr>
      </w:pPr>
      <w:r>
        <w:rPr>
          <w:rStyle w:val="SushiSectionNumber"/>
        </w:rPr>
        <w:t>4</w:t>
      </w:r>
      <w:r w:rsidR="00087054">
        <w:t xml:space="preserve"> Or if you are building a </w:t>
      </w:r>
      <w:r w:rsidR="00087054" w:rsidRPr="00087054">
        <w:rPr>
          <w:b/>
          <w:i/>
        </w:rPr>
        <w:t>circuit</w:t>
      </w:r>
      <w:r w:rsidR="00087054">
        <w:t xml:space="preserve"> using your Raspberry Pi then you may want to know the pin’s actual function. </w:t>
      </w:r>
    </w:p>
    <w:p w:rsidR="00087054" w:rsidRDefault="00087054" w:rsidP="0099345D">
      <w:pPr>
        <w:tabs>
          <w:tab w:val="left" w:pos="1823"/>
        </w:tabs>
        <w:ind w:left="284"/>
      </w:pPr>
      <w:r>
        <w:rPr>
          <w:rFonts w:ascii="Roboto" w:hAnsi="Roboto"/>
          <w:noProof/>
          <w:color w:val="222222"/>
        </w:rPr>
        <w:drawing>
          <wp:anchor distT="0" distB="0" distL="114300" distR="114300" simplePos="0" relativeHeight="251669504" behindDoc="0" locked="0" layoutInCell="1" allowOverlap="1" wp14:anchorId="18DB7A50" wp14:editId="36F00742">
            <wp:simplePos x="0" y="0"/>
            <wp:positionH relativeFrom="column">
              <wp:posOffset>1553210</wp:posOffset>
            </wp:positionH>
            <wp:positionV relativeFrom="paragraph">
              <wp:posOffset>366395</wp:posOffset>
            </wp:positionV>
            <wp:extent cx="3212872" cy="2414021"/>
            <wp:effectExtent l="0" t="0" r="6985" b="5715"/>
            <wp:wrapNone/>
            <wp:docPr id="29" name="Picture 29" descr="GPIO wth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PIO wth L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872" cy="241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7672553E" wp14:editId="1B3D1939">
                <wp:extent cx="5781675" cy="2707574"/>
                <wp:effectExtent l="0" t="0" r="28575" b="17145"/>
                <wp:docPr id="27" name="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27075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8695" h="4119461">
                              <a:moveTo>
                                <a:pt x="0" y="4119461"/>
                              </a:moveTo>
                              <a:lnTo>
                                <a:pt x="5868695" y="4119461"/>
                              </a:lnTo>
                              <a:lnTo>
                                <a:pt x="58686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 cap="flat">
                          <a:solidFill>
                            <a:schemeClr val="tx1"/>
                          </a:solidFill>
                          <a:miter lim="127000"/>
                        </a:ln>
                      </wps:spPr>
                      <wps:style>
                        <a:lnRef idx="1">
                          <a:srgbClr val="61C93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8D45FDD" id="Shape 32" o:spid="_x0000_s1026" style="width:455.25pt;height:2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868695,411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" path="m,4119461r5868695,l5868695,,,,,4119461xe" filled="f" strokecolor="black [3213]" strokeweight=".5pt">
                <v:stroke miterlimit="83231f" joinstyle="miter"/>
                <v:path arrowok="t" textboxrect="0,0,5868695,4119461"/>
                <w10:anchorlock/>
              </v:shape>
            </w:pict>
          </mc:Fallback>
        </mc:AlternateContent>
      </w:r>
    </w:p>
    <w:p w:rsidR="005B49DE" w:rsidRDefault="005B49DE" w:rsidP="0099345D">
      <w:pPr>
        <w:tabs>
          <w:tab w:val="left" w:pos="1823"/>
        </w:tabs>
        <w:ind w:left="284"/>
      </w:pPr>
    </w:p>
    <w:p w:rsidR="005B49DE" w:rsidRDefault="005B49DE" w:rsidP="0099345D">
      <w:pPr>
        <w:tabs>
          <w:tab w:val="left" w:pos="1823"/>
        </w:tabs>
        <w:ind w:left="284"/>
      </w:pPr>
      <w:r>
        <w:lastRenderedPageBreak/>
        <w:t xml:space="preserve">Need more help? Go to </w:t>
      </w:r>
      <w:hyperlink r:id="rId12" w:history="1">
        <w:r w:rsidRPr="00D94F6C">
          <w:rPr>
            <w:rStyle w:val="Hyperlink"/>
          </w:rPr>
          <w:t>https://www.raspberrypi.org/</w:t>
        </w:r>
      </w:hyperlink>
    </w:p>
    <w:sectPr w:rsidR="005B49DE" w:rsidSect="00A360C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20" w:footer="227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BC1" w:rsidRDefault="00753BC1" w:rsidP="007B1BBF">
      <w:pPr>
        <w:spacing w:line="240" w:lineRule="auto"/>
      </w:pPr>
      <w:r>
        <w:separator/>
      </w:r>
    </w:p>
  </w:endnote>
  <w:endnote w:type="continuationSeparator" w:id="0">
    <w:p w:rsidR="00753BC1" w:rsidRDefault="00753BC1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604" w:rsidRDefault="002B16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524" w:rsidRDefault="00394989" w:rsidP="00863D41">
    <w:pPr>
      <w:pStyle w:val="Footer"/>
      <w:tabs>
        <w:tab w:val="clear" w:pos="4680"/>
        <w:tab w:val="clear" w:pos="9360"/>
        <w:tab w:val="right" w:pos="9026"/>
      </w:tabs>
      <w:jc w:val="both"/>
    </w:pPr>
    <w:r>
      <w:rPr>
        <w:noProof/>
      </w:rPr>
      <w:drawing>
        <wp:anchor distT="0" distB="0" distL="114300" distR="114300" simplePos="0" relativeHeight="251666432" behindDoc="0" locked="0" layoutInCell="1" allowOverlap="1" wp14:anchorId="1C6079A5" wp14:editId="3C2777D9">
          <wp:simplePos x="0" y="0"/>
          <wp:positionH relativeFrom="column">
            <wp:posOffset>6568440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2524" w:rsidRPr="00863D4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1D8E6" wp14:editId="36AAE9EA">
              <wp:simplePos x="0" y="0"/>
              <wp:positionH relativeFrom="column">
                <wp:posOffset>-434975</wp:posOffset>
              </wp:positionH>
              <wp:positionV relativeFrom="paragraph">
                <wp:posOffset>466090</wp:posOffset>
              </wp:positionV>
              <wp:extent cx="1831975" cy="178435"/>
              <wp:effectExtent l="0" t="0" r="0" b="0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197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23C8DAB" id="Shape 472" o:spid="_x0000_s1026" style="position:absolute;margin-left:-34.25pt;margin-top:36.7pt;width:144.25pt;height:14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="00522524" w:rsidRPr="00863D4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DC813C" wp14:editId="0756C2BA">
              <wp:simplePos x="0" y="0"/>
              <wp:positionH relativeFrom="column">
                <wp:posOffset>1391920</wp:posOffset>
              </wp:positionH>
              <wp:positionV relativeFrom="paragraph">
                <wp:posOffset>466090</wp:posOffset>
              </wp:positionV>
              <wp:extent cx="1922145" cy="178435"/>
              <wp:effectExtent l="0" t="0" r="1905" b="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214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9F7840" id="Shape 473" o:spid="_x0000_s1026" style="position:absolute;margin-left:109.6pt;margin-top:36.7pt;width:151.35pt;height:14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522524" w:rsidRPr="00863D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790A93" wp14:editId="0C977B4D">
              <wp:simplePos x="0" y="0"/>
              <wp:positionH relativeFrom="column">
                <wp:posOffset>3315335</wp:posOffset>
              </wp:positionH>
              <wp:positionV relativeFrom="paragraph">
                <wp:posOffset>466090</wp:posOffset>
              </wp:positionV>
              <wp:extent cx="1922145" cy="178435"/>
              <wp:effectExtent l="0" t="0" r="1905" b="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214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47955B5" id="Shape 474" o:spid="_x0000_s1026" style="position:absolute;margin-left:261.05pt;margin-top:36.7pt;width:151.35pt;height:14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522524" w:rsidRPr="00863D4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6200E8" wp14:editId="0CC98626">
              <wp:simplePos x="0" y="0"/>
              <wp:positionH relativeFrom="column">
                <wp:posOffset>5238750</wp:posOffset>
              </wp:positionH>
              <wp:positionV relativeFrom="paragraph">
                <wp:posOffset>466090</wp:posOffset>
              </wp:positionV>
              <wp:extent cx="1871345" cy="178435"/>
              <wp:effectExtent l="0" t="0" r="0" b="0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134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E12AE5E" id="Shape 475" o:spid="_x0000_s1026" style="position:absolute;margin-left:412.5pt;margin-top:36.7pt;width:147.35pt;height:14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522524">
      <w:rPr>
        <w:noProof/>
      </w:rPr>
      <w:drawing>
        <wp:anchor distT="0" distB="0" distL="114300" distR="114300" simplePos="0" relativeHeight="251665408" behindDoc="0" locked="0" layoutInCell="1" allowOverlap="1" wp14:anchorId="47B23659" wp14:editId="1ADBC39C">
          <wp:simplePos x="0" y="0"/>
          <wp:positionH relativeFrom="column">
            <wp:posOffset>-339305</wp:posOffset>
          </wp:positionH>
          <wp:positionV relativeFrom="bottomMargin">
            <wp:posOffset>-46990</wp:posOffset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2524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604" w:rsidRDefault="002B16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BC1" w:rsidRDefault="00753BC1" w:rsidP="007B1BBF">
      <w:pPr>
        <w:spacing w:line="240" w:lineRule="auto"/>
      </w:pPr>
      <w:r>
        <w:separator/>
      </w:r>
    </w:p>
  </w:footnote>
  <w:footnote w:type="continuationSeparator" w:id="0">
    <w:p w:rsidR="00753BC1" w:rsidRDefault="00753BC1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604" w:rsidRDefault="002B16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604" w:rsidRDefault="002B1604" w:rsidP="002B1604">
    <w:pPr>
      <w:pStyle w:val="Header"/>
    </w:pPr>
    <w:r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968A9AA" wp14:editId="4F41C9C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0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252297" y="1534469"/>
                          <a:ext cx="1158153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B1604" w:rsidRPr="005D4F8F" w:rsidRDefault="002B1604" w:rsidP="002B1604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7344A3" w:rsidRPr="007344A3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3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7344A3" w:rsidRPr="007344A3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3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2181225" y="250718"/>
                          <a:ext cx="3696800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B1604" w:rsidRDefault="002B1604" w:rsidP="002B1604">
                                <w:pPr>
                                  <w:spacing w:after="160"/>
                                  <w:ind w:left="0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Raspberry Pi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53299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968A9AA" id="Group 369" o:spid="_x0000_s1032" style="position:absolute;left:0;text-align:left;margin-left:0;margin-top:0;width:594.75pt;height:147pt;z-index:251668480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33" type="#_x0000_t75" style="position:absolute;left:1143;top:9081;width:28123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3" o:spid="_x0000_s1034" style="position:absolute;left:62522;top:15344;width:11582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2B1604" w:rsidRPr="005D4F8F" w:rsidRDefault="002B1604" w:rsidP="002B1604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7344A3" w:rsidRPr="007344A3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3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7344A3" w:rsidRPr="007344A3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3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35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6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7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8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9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40" style="position:absolute;left:21812;top:2507;width:36968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2B1604" w:rsidRDefault="002B1604" w:rsidP="002B1604">
                          <w:pPr>
                            <w:spacing w:after="160"/>
                            <w:ind w:left="0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Raspberry Pi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41" style="position:absolute;left:1143;top:18211;width:73532;height:458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A830085" wp14:editId="2EB7C0E4">
              <wp:simplePos x="0" y="0"/>
              <wp:positionH relativeFrom="column">
                <wp:posOffset>4045585</wp:posOffset>
              </wp:positionH>
              <wp:positionV relativeFrom="paragraph">
                <wp:posOffset>382270</wp:posOffset>
              </wp:positionV>
              <wp:extent cx="2903855" cy="328381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3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2B1604" w:rsidRPr="005D4F8F" w:rsidRDefault="002B1604" w:rsidP="002B1604">
                          <w:pPr>
                            <w:pStyle w:val="SushiHeaderTextBold"/>
                          </w:pPr>
                          <w:r w:rsidRPr="00B51634">
                            <w:t>I’m Learning</w:t>
                          </w:r>
                          <w:r w:rsidR="00004C10"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A830085" id="Rectangle 21" o:spid="_x0000_s1042" style="position:absolute;left:0;text-align:left;margin-left:318.55pt;margin-top:30.1pt;width:228.65pt;height:25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" filled="f" stroked="f">
              <v:textbox inset="0,0,0,0">
                <w:txbxContent>
                  <w:p w:rsidR="002B1604" w:rsidRPr="005D4F8F" w:rsidRDefault="002B1604" w:rsidP="002B1604">
                    <w:pPr>
                      <w:pStyle w:val="SushiHeaderTextBold"/>
                    </w:pPr>
                    <w:r w:rsidRPr="00B51634">
                      <w:t>I’m Learning</w:t>
                    </w:r>
                    <w:r w:rsidR="00004C10">
                      <w:t xml:space="preserve"> </w:t>
                    </w:r>
                    <w:r w:rsidR="00004C10">
                      <w:t>about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A6FA4BF" wp14:editId="08101CE4">
              <wp:simplePos x="0" y="0"/>
              <wp:positionH relativeFrom="column">
                <wp:posOffset>3029585</wp:posOffset>
              </wp:positionH>
              <wp:positionV relativeFrom="paragraph">
                <wp:posOffset>714375</wp:posOffset>
              </wp:positionV>
              <wp:extent cx="3923665" cy="328381"/>
              <wp:effectExtent l="0" t="0" r="0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3665" cy="3283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2B1604" w:rsidRPr="005D4F8F" w:rsidRDefault="00753BC1" w:rsidP="002B1604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2593469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2B1604">
                                <w:rPr>
                                  <w:rStyle w:val="SushiHeaderTextChar"/>
                                  <w:b w:val="0"/>
                                </w:rPr>
                                <w:t>GPIO Models A and B</w:t>
                              </w:r>
                            </w:sdtContent>
                          </w:sdt>
                        </w:p>
                        <w:p w:rsidR="002B1604" w:rsidRPr="005D4F8F" w:rsidRDefault="002B1604" w:rsidP="002B1604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A6FA4BF" id="Rectangle 20" o:spid="_x0000_s1043" style="position:absolute;left:0;text-align:left;margin-left:238.55pt;margin-top:56.25pt;width:308.95pt;height:25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" filled="f" stroked="f">
              <v:textbox inset="0,0,0,0">
                <w:txbxContent>
                  <w:p w:rsidR="002B1604" w:rsidRPr="005D4F8F" w:rsidRDefault="002B1604" w:rsidP="002B1604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259346977"/>
                        <w:placeholder>
                          <w:docPart w:val="BCA2E49A14BD4DDD94223FBB1AE8F91A"/>
                        </w:placeholder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r>
                          <w:rPr>
                            <w:rStyle w:val="SushiHeaderTextChar"/>
                            <w:b w:val="0"/>
                          </w:rPr>
                          <w:t>GPIO Models A and B</w:t>
                        </w:r>
                      </w:sdtContent>
                    </w:sdt>
                  </w:p>
                  <w:p w:rsidR="002B1604" w:rsidRPr="005D4F8F" w:rsidRDefault="002B1604" w:rsidP="002B1604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t xml:space="preserve"> </w:t>
    </w:r>
    <w:r w:rsidRPr="005D4F8F">
      <w:rPr>
        <w:rFonts w:ascii="Calibri" w:eastAsia="Calibri" w:hAnsi="Calibri" w:cs="Calibri"/>
        <w:b/>
        <w:noProof/>
        <w:sz w:val="22"/>
      </w:rPr>
      <w:t xml:space="preserve">  </w:t>
    </w:r>
  </w:p>
  <w:p w:rsidR="00522524" w:rsidRPr="002B1604" w:rsidRDefault="00522524" w:rsidP="002B16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604" w:rsidRDefault="002B16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3F"/>
    <w:rsid w:val="00004C10"/>
    <w:rsid w:val="00087054"/>
    <w:rsid w:val="000B48B4"/>
    <w:rsid w:val="001841F6"/>
    <w:rsid w:val="001E2BF0"/>
    <w:rsid w:val="001F3CC4"/>
    <w:rsid w:val="00234D07"/>
    <w:rsid w:val="002B1604"/>
    <w:rsid w:val="002E3286"/>
    <w:rsid w:val="00394989"/>
    <w:rsid w:val="00456D7A"/>
    <w:rsid w:val="00522524"/>
    <w:rsid w:val="0054634C"/>
    <w:rsid w:val="005B49DE"/>
    <w:rsid w:val="005D4F8F"/>
    <w:rsid w:val="005E2444"/>
    <w:rsid w:val="006774C1"/>
    <w:rsid w:val="006F2907"/>
    <w:rsid w:val="007165B9"/>
    <w:rsid w:val="007344A3"/>
    <w:rsid w:val="00753BC1"/>
    <w:rsid w:val="007B1BBF"/>
    <w:rsid w:val="007B4735"/>
    <w:rsid w:val="00852D9A"/>
    <w:rsid w:val="00863D41"/>
    <w:rsid w:val="008C105D"/>
    <w:rsid w:val="00991A35"/>
    <w:rsid w:val="0099345D"/>
    <w:rsid w:val="00A151B4"/>
    <w:rsid w:val="00A360CC"/>
    <w:rsid w:val="00A560E7"/>
    <w:rsid w:val="00AB7BB1"/>
    <w:rsid w:val="00AD1805"/>
    <w:rsid w:val="00B14CF7"/>
    <w:rsid w:val="00B51634"/>
    <w:rsid w:val="00C13002"/>
    <w:rsid w:val="00CF6744"/>
    <w:rsid w:val="00DC4378"/>
    <w:rsid w:val="00E7732F"/>
    <w:rsid w:val="00E90ABD"/>
    <w:rsid w:val="00E91354"/>
    <w:rsid w:val="00ED1E3F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086939-3A27-45F4-9E68-FD20F94C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234D07"/>
    <w:rPr>
      <w:color w:val="800000"/>
    </w:rPr>
  </w:style>
  <w:style w:type="character" w:customStyle="1" w:styleId="pln1">
    <w:name w:val="pln1"/>
    <w:basedOn w:val="DefaultParagraphFont"/>
    <w:rsid w:val="00234D07"/>
    <w:rPr>
      <w:color w:val="000000"/>
    </w:rPr>
  </w:style>
  <w:style w:type="character" w:customStyle="1" w:styleId="atn1">
    <w:name w:val="atn1"/>
    <w:basedOn w:val="DefaultParagraphFont"/>
    <w:rsid w:val="00234D07"/>
    <w:rPr>
      <w:color w:val="FF0000"/>
    </w:rPr>
  </w:style>
  <w:style w:type="character" w:customStyle="1" w:styleId="pun1">
    <w:name w:val="pun1"/>
    <w:basedOn w:val="DefaultParagraphFont"/>
    <w:rsid w:val="00234D07"/>
    <w:rPr>
      <w:color w:val="000000"/>
    </w:rPr>
  </w:style>
  <w:style w:type="character" w:customStyle="1" w:styleId="atv1">
    <w:name w:val="atv1"/>
    <w:basedOn w:val="DefaultParagraphFont"/>
    <w:rsid w:val="00234D07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7165B9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character" w:styleId="HTMLCode">
    <w:name w:val="HTML Code"/>
    <w:basedOn w:val="DefaultParagraphFont"/>
    <w:uiPriority w:val="99"/>
    <w:semiHidden/>
    <w:unhideWhenUsed/>
    <w:rsid w:val="00234D07"/>
    <w:rPr>
      <w:rFonts w:ascii="Courier New" w:eastAsia="Times New Roman" w:hAnsi="Courier New" w:cs="Courier New" w:hint="default"/>
      <w:color w:val="DD1144"/>
      <w:sz w:val="24"/>
      <w:szCs w:val="24"/>
      <w:bdr w:val="single" w:sz="6" w:space="2" w:color="E1E1E8" w:frame="1"/>
      <w:shd w:val="clear" w:color="auto" w:fill="F7F7F9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7165B9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7165B9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52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524"/>
    <w:rPr>
      <w:rFonts w:ascii="Segoe UI" w:eastAsia="Arial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49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raspberrypi.org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esktop\Community\SampleTemplate-BlackandWh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83874-CB59-4323-9914-772A4784F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SampleTemplate-BlackandWhite.dotx</Template>
  <TotalTime>1048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Raspberry Pi</vt:lpstr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Raspberry Pi</dc:title>
  <dc:subject>GPIO Models A and B</dc:subject>
  <dc:creator>new</dc:creator>
  <cp:keywords/>
  <cp:lastModifiedBy>Francis Reed</cp:lastModifiedBy>
  <cp:revision>13</cp:revision>
  <cp:lastPrinted>2015-11-07T22:55:00Z</cp:lastPrinted>
  <dcterms:created xsi:type="dcterms:W3CDTF">2015-10-24T15:25:00Z</dcterms:created>
  <dcterms:modified xsi:type="dcterms:W3CDTF">2015-11-07T22:56:00Z</dcterms:modified>
</cp:coreProperties>
</file>