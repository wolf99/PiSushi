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bookmarkStart w:id="0" w:name="_GoBack"/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Python is a widely used, 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general purpose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, 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high-level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programming language.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The </w:t>
      </w:r>
      <w:bookmarkEnd w:id="0"/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default</w:t>
      </w:r>
      <w:r w:rsidR="006809BE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software to use when programming python on the Pi is under the programming menu, it is called Python3.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(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You can also </w:t>
      </w:r>
      <w:r w:rsid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see 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Python2 on this menu, this is an older version of Python and is different).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The </w:t>
      </w:r>
      <w:r w:rsidR="006809BE">
        <w:rPr>
          <w:rStyle w:val="SushiNormalChar"/>
        </w:rPr>
        <w:t xml:space="preserve">windows that opens is the python </w:t>
      </w:r>
      <w:r w:rsidR="006809BE" w:rsidRPr="006809BE">
        <w:rPr>
          <w:rStyle w:val="SushiSectionHighlightChar"/>
        </w:rPr>
        <w:t>shell</w:t>
      </w:r>
      <w:r w:rsidR="006809BE">
        <w:rPr>
          <w:rStyle w:val="SushiNormalChar"/>
        </w:rPr>
        <w:t>.  The shell is similar to the</w:t>
      </w:r>
      <w:r w:rsidR="00E77AC0">
        <w:rPr>
          <w:rStyle w:val="SushiNormalChar"/>
        </w:rPr>
        <w:t xml:space="preserve"> CLI</w:t>
      </w:r>
      <w:r w:rsidR="006809BE">
        <w:rPr>
          <w:rStyle w:val="SushiNormalChar"/>
        </w:rPr>
        <w:t xml:space="preserve"> terminal</w:t>
      </w:r>
      <w:r w:rsidR="00E77AC0">
        <w:rPr>
          <w:rStyle w:val="SushiNormalChar"/>
        </w:rPr>
        <w:t>.</w:t>
      </w:r>
      <w:r w:rsidR="006809BE">
        <w:rPr>
          <w:rStyle w:val="SushiNormalChar"/>
        </w:rPr>
        <w:t xml:space="preserve"> </w:t>
      </w:r>
      <w:r w:rsidR="00E77AC0">
        <w:rPr>
          <w:rStyle w:val="SushiNormalChar"/>
        </w:rPr>
        <w:t>Y</w:t>
      </w:r>
      <w:r w:rsidR="006809BE">
        <w:rPr>
          <w:rStyle w:val="SushiNormalChar"/>
        </w:rPr>
        <w:t>ou can type instructions at the prompt and when you press enter they will execute immediately.</w:t>
      </w:r>
      <w:r w:rsidR="00E77AC0">
        <w:rPr>
          <w:rStyle w:val="SushiNormalChar"/>
        </w:rPr>
        <w:t xml:space="preserve"> Try typing 5+3 and then press the enter key.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E77AC0" w:rsidRDefault="00E77AC0" w:rsidP="00260FFC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C00000"/>
              </w:rPr>
              <w:t>&gt;&gt;&gt;</w:t>
            </w:r>
            <w:r>
              <w:rPr>
                <w:rFonts w:ascii="Consolas" w:hAnsi="Consolas" w:cs="Consolas"/>
                <w:color w:val="C00000"/>
              </w:rPr>
              <w:t xml:space="preserve"> </w:t>
            </w:r>
            <w:r w:rsidRPr="00E77AC0">
              <w:rPr>
                <w:rFonts w:ascii="Consolas" w:hAnsi="Consolas" w:cs="Consolas"/>
                <w:color w:val="auto"/>
              </w:rPr>
              <w:t>5+3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</w:p>
          <w:p w:rsidR="00E77AC0" w:rsidRPr="00E77AC0" w:rsidRDefault="00E77AC0" w:rsidP="00260FF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2E74B5" w:themeColor="accent1" w:themeShade="BF"/>
              </w:rPr>
              <w:t>8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891D84" w:rsidRDefault="00EB1F8E" w:rsidP="00734CA5">
      <w:pPr>
        <w:pStyle w:val="SushiNormal"/>
        <w:rPr>
          <w:noProof/>
          <w:lang w:val="en-IE" w:eastAsia="en-IE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E77AC0">
        <w:rPr>
          <w:rStyle w:val="SushiNormalChar"/>
        </w:rPr>
        <w:t>That’s good, but what if you want to write a full program?</w:t>
      </w:r>
      <w:r w:rsidR="00D81303">
        <w:rPr>
          <w:noProof/>
          <w:lang w:val="en-IE" w:eastAsia="en-IE"/>
        </w:rPr>
        <w:t xml:space="preserve"> </w:t>
      </w:r>
      <w:r w:rsidR="00E77AC0">
        <w:rPr>
          <w:noProof/>
          <w:lang w:val="en-IE" w:eastAsia="en-IE"/>
        </w:rPr>
        <w:t xml:space="preserve">Unlike the CLI terminal, the python shell has a menu bar at the top of the window. Click File &gt; New Window </w:t>
      </w:r>
      <w:r w:rsidR="00E77AC0" w:rsidRPr="000A7E11">
        <w:rPr>
          <w:i/>
          <w:noProof/>
          <w:lang w:val="en-IE" w:eastAsia="en-IE"/>
        </w:rPr>
        <w:t>(File on the menu bar, then Window from the drop down menu)</w:t>
      </w:r>
      <w:r w:rsidR="00E77AC0">
        <w:rPr>
          <w:noProof/>
          <w:lang w:val="en-IE" w:eastAsia="en-IE"/>
        </w:rPr>
        <w:t>.</w:t>
      </w:r>
    </w:p>
    <w:p w:rsidR="000A7E11" w:rsidRDefault="000A7E11" w:rsidP="000A7E11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4834800" cy="1929600"/>
            <wp:effectExtent l="19050" t="19050" r="23495" b="13970"/>
            <wp:docPr id="7" name="Picture 7" descr="C:\Users\Toby\Documents\coderdojodl\Pi Sushi\images\19 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19 id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19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23C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4</w:t>
      </w:r>
      <w:r w:rsidR="00B6723C">
        <w:rPr>
          <w:rStyle w:val="SushiNormalChar"/>
        </w:rPr>
        <w:t xml:space="preserve"> </w:t>
      </w:r>
      <w:r w:rsidR="000A7E11">
        <w:rPr>
          <w:rStyle w:val="SushiNormalChar"/>
        </w:rPr>
        <w:t>You can write python program in this window, save it and then run it when you like. You can begin with a quick “hello world” type program. Type the following in the new window: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0A7E11" w:rsidTr="00260FFC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0A7E11" w:rsidRPr="00E77AC0" w:rsidRDefault="000A7E11" w:rsidP="00260FF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proofErr w:type="gramStart"/>
            <w:r w:rsidRPr="000A7E11">
              <w:rPr>
                <w:rFonts w:ascii="Consolas" w:hAnsi="Consolas" w:cs="Consolas"/>
                <w:color w:val="B709AB"/>
              </w:rPr>
              <w:t>print</w:t>
            </w:r>
            <w:r w:rsidRPr="000A7E11">
              <w:rPr>
                <w:rFonts w:ascii="Consolas" w:hAnsi="Consolas" w:cs="Consolas"/>
                <w:color w:val="auto"/>
              </w:rPr>
              <w:t>(</w:t>
            </w:r>
            <w:proofErr w:type="gramEnd"/>
            <w:r w:rsidRPr="000A7E11">
              <w:rPr>
                <w:rFonts w:ascii="Consolas" w:hAnsi="Consolas" w:cs="Consolas"/>
                <w:color w:val="70AD47" w:themeColor="accent6"/>
              </w:rPr>
              <w:t>“Hello world!”</w:t>
            </w:r>
            <w:r w:rsidRPr="00DF6052">
              <w:rPr>
                <w:rFonts w:ascii="Consolas" w:hAnsi="Consolas" w:cs="Consolas"/>
                <w:color w:val="auto"/>
              </w:rPr>
              <w:t>)</w:t>
            </w:r>
          </w:p>
        </w:tc>
      </w:tr>
    </w:tbl>
    <w:p w:rsidR="00B6723C" w:rsidRDefault="00B6723C" w:rsidP="00734CA5">
      <w:pPr>
        <w:pStyle w:val="SushiNormal"/>
        <w:rPr>
          <w:rStyle w:val="SushiNormalChar"/>
        </w:rPr>
      </w:pPr>
    </w:p>
    <w:p w:rsidR="00B6723C" w:rsidRDefault="00B166E6" w:rsidP="00734CA5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To run the program select the Run menu, then the Run Module menu item. The program will run and display its output in the python shell window.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DF6052" w:rsidTr="00260FFC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DF6052" w:rsidRDefault="00DF6052" w:rsidP="00DF6052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C00000"/>
              </w:rPr>
              <w:t>&gt;&gt;&gt;</w:t>
            </w:r>
            <w:r>
              <w:rPr>
                <w:rFonts w:ascii="Consolas" w:hAnsi="Consolas" w:cs="Consolas"/>
                <w:color w:val="C00000"/>
              </w:rPr>
              <w:t xml:space="preserve"> </w:t>
            </w:r>
          </w:p>
          <w:p w:rsidR="00DF6052" w:rsidRPr="00E77AC0" w:rsidRDefault="00DF6052" w:rsidP="00DF6052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>Hello world!</w:t>
            </w:r>
          </w:p>
        </w:tc>
      </w:tr>
    </w:tbl>
    <w:p w:rsidR="00DF6052" w:rsidRDefault="00DF6052" w:rsidP="00734CA5">
      <w:pPr>
        <w:pStyle w:val="SushiNormal"/>
        <w:rPr>
          <w:rStyle w:val="SushiNormalChar"/>
        </w:rPr>
      </w:pPr>
    </w:p>
    <w:sectPr w:rsidR="00DF6052" w:rsidSect="001F3CC4">
      <w:headerReference w:type="default" r:id="rId9"/>
      <w:footerReference w:type="default" r:id="rId10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9F" w:rsidRDefault="0071659F" w:rsidP="007B1BBF">
      <w:pPr>
        <w:spacing w:line="240" w:lineRule="auto"/>
      </w:pPr>
      <w:r>
        <w:separator/>
      </w:r>
    </w:p>
  </w:endnote>
  <w:endnote w:type="continuationSeparator" w:id="0">
    <w:p w:rsidR="0071659F" w:rsidRDefault="0071659F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9F" w:rsidRDefault="0071659F" w:rsidP="007B1BBF">
      <w:pPr>
        <w:spacing w:line="240" w:lineRule="auto"/>
      </w:pPr>
      <w:r>
        <w:separator/>
      </w:r>
    </w:p>
  </w:footnote>
  <w:footnote w:type="continuationSeparator" w:id="0">
    <w:p w:rsidR="0071659F" w:rsidRDefault="0071659F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60644B">
                                  <w:rPr>
                                    <w:rStyle w:val="SushiHeaderTextChar"/>
                                    <w:b w:val="0"/>
                                  </w:rPr>
                                  <w:t>Pi Python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591050" y="825344"/>
                          <a:ext cx="289560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C36A8D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Starting Python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0644B" w:rsidRPr="0060644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0644B" w:rsidRPr="0060644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71700" y="250400"/>
                          <a:ext cx="314325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C36A8D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Starting Python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60644B">
                            <w:rPr>
                              <w:rStyle w:val="SushiHeaderTextChar"/>
                              <w:b w:val="0"/>
                            </w:rPr>
                            <w:t>Pi Python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5910;top:8253;width:289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C36A8D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Starting Python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0644B" w:rsidRPr="0060644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0644B" w:rsidRPr="0060644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1717;top:2504;width:31432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C36A8D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Starting Python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106A8E"/>
    <w:rsid w:val="00177DB3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53679B"/>
    <w:rsid w:val="0054634C"/>
    <w:rsid w:val="00586AF5"/>
    <w:rsid w:val="005D4F8F"/>
    <w:rsid w:val="005D4FBA"/>
    <w:rsid w:val="005E2444"/>
    <w:rsid w:val="0060644B"/>
    <w:rsid w:val="006445A3"/>
    <w:rsid w:val="006809BE"/>
    <w:rsid w:val="006A40AF"/>
    <w:rsid w:val="006B153C"/>
    <w:rsid w:val="0071659F"/>
    <w:rsid w:val="00734CA5"/>
    <w:rsid w:val="00771F60"/>
    <w:rsid w:val="007A4879"/>
    <w:rsid w:val="007B1BBF"/>
    <w:rsid w:val="007B60E2"/>
    <w:rsid w:val="00852D9A"/>
    <w:rsid w:val="00857ED1"/>
    <w:rsid w:val="00863D41"/>
    <w:rsid w:val="00891D84"/>
    <w:rsid w:val="008C105D"/>
    <w:rsid w:val="008E2566"/>
    <w:rsid w:val="00920BCB"/>
    <w:rsid w:val="009339DC"/>
    <w:rsid w:val="00976D24"/>
    <w:rsid w:val="0099187E"/>
    <w:rsid w:val="00996134"/>
    <w:rsid w:val="009E28B1"/>
    <w:rsid w:val="00A151B4"/>
    <w:rsid w:val="00A560E7"/>
    <w:rsid w:val="00A8342D"/>
    <w:rsid w:val="00A85D21"/>
    <w:rsid w:val="00A86765"/>
    <w:rsid w:val="00AB7BB1"/>
    <w:rsid w:val="00B0199C"/>
    <w:rsid w:val="00B166E6"/>
    <w:rsid w:val="00B51634"/>
    <w:rsid w:val="00B6723C"/>
    <w:rsid w:val="00B76789"/>
    <w:rsid w:val="00BB75AC"/>
    <w:rsid w:val="00BD7FB0"/>
    <w:rsid w:val="00C36A8D"/>
    <w:rsid w:val="00C418CE"/>
    <w:rsid w:val="00C723E7"/>
    <w:rsid w:val="00C83093"/>
    <w:rsid w:val="00CA2BFA"/>
    <w:rsid w:val="00CD29EA"/>
    <w:rsid w:val="00CE585D"/>
    <w:rsid w:val="00CF091D"/>
    <w:rsid w:val="00CF6744"/>
    <w:rsid w:val="00D373F8"/>
    <w:rsid w:val="00D72ED2"/>
    <w:rsid w:val="00D742F3"/>
    <w:rsid w:val="00D81303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51ED5"/>
    <w:rsid w:val="001E3FCE"/>
    <w:rsid w:val="005A1098"/>
    <w:rsid w:val="005B6F7C"/>
    <w:rsid w:val="006044E9"/>
    <w:rsid w:val="006C7370"/>
    <w:rsid w:val="007136BD"/>
    <w:rsid w:val="00885C46"/>
    <w:rsid w:val="00B6607E"/>
    <w:rsid w:val="00C0236A"/>
    <w:rsid w:val="00C44AFF"/>
    <w:rsid w:val="00CE7460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5CCF-E600-4E38-A91E-0D936275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250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Python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Python</dc:title>
  <dc:subject>Pi Python</dc:subject>
  <dc:creator>Toby Mole</dc:creator>
  <cp:keywords/>
  <cp:lastModifiedBy>Toby Mole</cp:lastModifiedBy>
  <cp:revision>27</cp:revision>
  <cp:lastPrinted>2015-10-12T19:35:00Z</cp:lastPrinted>
  <dcterms:created xsi:type="dcterms:W3CDTF">2015-09-29T17:23:00Z</dcterms:created>
  <dcterms:modified xsi:type="dcterms:W3CDTF">2015-11-06T19:39:00Z</dcterms:modified>
</cp:coreProperties>
</file>